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3351FE" w:rsidR="00076856" w:rsidP="00F8056F" w:rsidRDefault="00F8056F" w14:paraId="5B8DB5E3" w14:textId="7CFFD7FC">
      <w:pPr>
        <w:pStyle w:val="Titolo"/>
        <w:rPr>
          <w:b w:val="0"/>
        </w:rPr>
      </w:pPr>
      <w:r w:rsidRPr="003351FE">
        <w:rPr>
          <w:b w:val="0"/>
        </w:rPr>
        <w:t xml:space="preserve">The </w:t>
      </w:r>
      <w:proofErr w:type="spellStart"/>
      <w:r w:rsidRPr="003351FE">
        <w:rPr>
          <w:b w:val="0"/>
        </w:rPr>
        <w:t>Spectacles</w:t>
      </w:r>
      <w:proofErr w:type="spellEnd"/>
    </w:p>
    <w:p w:rsidRPr="003351FE" w:rsidR="00076856" w:rsidP="00F8056F" w:rsidRDefault="00F8056F" w14:paraId="6687B6D4" w14:textId="21E609E9">
      <w:pPr>
        <w:pStyle w:val="Titolo"/>
        <w:rPr>
          <w:b w:val="0"/>
        </w:rPr>
      </w:pPr>
      <w:proofErr w:type="spellStart"/>
      <w:r w:rsidRPr="003351FE">
        <w:rPr>
          <w:b w:val="0"/>
        </w:rPr>
        <w:t>Problem</w:t>
      </w:r>
      <w:proofErr w:type="spellEnd"/>
      <w:r w:rsidRPr="003351FE">
        <w:rPr>
          <w:b w:val="0"/>
        </w:rPr>
        <w:t xml:space="preserve"> Statement</w:t>
      </w:r>
    </w:p>
    <w:p w:rsidRPr="00874AA1" w:rsidR="00563FE4" w:rsidP="00874AA1" w:rsidRDefault="00F8056F" w14:paraId="7F7DDC65" w14:textId="2A6E7F9F">
      <w:pPr>
        <w:pStyle w:val="Titolo1"/>
      </w:pPr>
      <w:r>
        <w:t>1.Problema</w:t>
      </w:r>
    </w:p>
    <w:p w:rsidRPr="000358DE" w:rsidR="00563FE4" w:rsidP="001156FA" w:rsidRDefault="00F8056F" w14:paraId="1A7D18C9" w14:textId="75124D8E">
      <w:pPr>
        <w:jc w:val="both"/>
        <w:rPr>
          <w:rFonts w:ascii="Ebrima" w:hAnsi="Ebrima"/>
        </w:rPr>
      </w:pPr>
      <w:r w:rsidRPr="18F0A173">
        <w:rPr>
          <w:rFonts w:ascii="Ebrima" w:hAnsi="Ebrima"/>
        </w:rPr>
        <w:t xml:space="preserve">Un negozio di occhiali vuole espandere la sua clientela al di fuori della sua località, </w:t>
      </w:r>
      <w:r w:rsidRPr="18F0A173" w:rsidR="000358DE">
        <w:rPr>
          <w:rFonts w:ascii="Ebrima" w:hAnsi="Ebrima"/>
        </w:rPr>
        <w:t xml:space="preserve">vuole avere la possibilità di vendere online i suoi prodotti in magazzino. È interessato a poter controllare le vendite dei singoli prodotti, le recensioni dei clienti che hanno acquistato un determinato prodotto e tutti gli altri dettagli riguardanti lo stesso. Ciò deve avvenire tramite </w:t>
      </w:r>
      <w:r w:rsidRPr="18F0A173" w:rsidR="42FBE81B">
        <w:rPr>
          <w:rFonts w:ascii="Ebrima" w:hAnsi="Ebrima"/>
        </w:rPr>
        <w:t>un'interfaccia</w:t>
      </w:r>
      <w:r w:rsidRPr="18F0A173" w:rsidR="000358DE">
        <w:rPr>
          <w:rFonts w:ascii="Ebrima" w:hAnsi="Ebrima"/>
        </w:rPr>
        <w:t xml:space="preserve"> intuitiva user-friendly. </w:t>
      </w:r>
    </w:p>
    <w:p w:rsidRPr="00874AA1" w:rsidR="00563FE4" w:rsidP="00874AA1" w:rsidRDefault="000358DE" w14:paraId="5A144207" w14:textId="6C5D656E">
      <w:pPr>
        <w:pStyle w:val="Titolo1"/>
      </w:pPr>
      <w:r>
        <w:t>3.Requisiti Funzionali</w:t>
      </w:r>
    </w:p>
    <w:p w:rsidR="02B9C58D" w:rsidP="00B614D0" w:rsidRDefault="00B614D0" w14:paraId="66B83DDF" w14:textId="76D5579C">
      <w:pPr>
        <w:pStyle w:val="Puntoelenco"/>
      </w:pPr>
      <w:r>
        <w:t>FR_1</w:t>
      </w:r>
      <w:r>
        <w:tab/>
      </w:r>
      <w:r w:rsidR="02B9C58D">
        <w:t>Il sito deve permettere la visualizzazione dei prodotti a tutti</w:t>
      </w:r>
    </w:p>
    <w:p w:rsidR="02B9C58D" w:rsidP="00B614D0" w:rsidRDefault="00B614D0" w14:paraId="3B38A6CD" w14:textId="4E9AA73B">
      <w:pPr>
        <w:pStyle w:val="Puntoelenco"/>
      </w:pPr>
      <w:bookmarkStart w:name="_Hlk117935814" w:id="0"/>
      <w:r>
        <w:t>FR_2</w:t>
      </w:r>
      <w:bookmarkEnd w:id="0"/>
      <w:r>
        <w:tab/>
      </w:r>
      <w:r w:rsidR="02B9C58D">
        <w:t>Il sito deve permettere ad un utente di registrarsi</w:t>
      </w:r>
    </w:p>
    <w:p w:rsidRPr="009B25FF" w:rsidR="02B9C58D" w:rsidP="00B614D0" w:rsidRDefault="00B614D0" w14:paraId="2F1C889B" w14:textId="01C7C557">
      <w:pPr>
        <w:pStyle w:val="Puntoelenco"/>
      </w:pPr>
      <w:r>
        <w:t>FR_3</w:t>
      </w:r>
      <w:r>
        <w:tab/>
      </w:r>
      <w:r w:rsidRPr="009B25FF" w:rsidR="02B9C58D">
        <w:t>Il sito deve permettere di aggiungere prodotti al carrello</w:t>
      </w:r>
      <w:r w:rsidRPr="009B25FF" w:rsidR="009B25FF">
        <w:t>.</w:t>
      </w:r>
    </w:p>
    <w:p w:rsidRPr="009B25FF" w:rsidR="02B9C58D" w:rsidP="00B614D0" w:rsidRDefault="00B614D0" w14:paraId="76E74294" w14:textId="34E6F5BC">
      <w:pPr>
        <w:pStyle w:val="Puntoelenco"/>
      </w:pPr>
      <w:r>
        <w:t>FR_4</w:t>
      </w:r>
      <w:r>
        <w:tab/>
      </w:r>
      <w:r w:rsidRPr="009B25FF" w:rsidR="02B9C58D">
        <w:t>Il sito deve permettere solo ad utenti registrati di finalizzare l’acquisto</w:t>
      </w:r>
    </w:p>
    <w:p w:rsidR="02B9C58D" w:rsidP="00B614D0" w:rsidRDefault="00B614D0" w14:paraId="5B4C4396" w14:textId="38DE74C7">
      <w:pPr>
        <w:pStyle w:val="Puntoelenco"/>
      </w:pPr>
      <w:r>
        <w:t>FR_5</w:t>
      </w:r>
      <w:r>
        <w:tab/>
      </w:r>
      <w:r w:rsidRPr="009B25FF" w:rsidR="02B9C58D">
        <w:t>Il</w:t>
      </w:r>
      <w:r w:rsidR="02B9C58D">
        <w:t xml:space="preserve"> sito deve permettere all’utente di aggiungere un nuovo indirizzo</w:t>
      </w:r>
    </w:p>
    <w:p w:rsidR="02B9C58D" w:rsidP="00B614D0" w:rsidRDefault="00B614D0" w14:paraId="55C699E0" w14:textId="7B0CF100">
      <w:pPr>
        <w:pStyle w:val="Puntoelenco"/>
      </w:pPr>
      <w:r>
        <w:t>FR_6</w:t>
      </w:r>
      <w:r>
        <w:tab/>
      </w:r>
      <w:r w:rsidR="02B9C58D">
        <w:t>Il sito deve permettere all’utente di visualizzare l’ordine dopo l’acquisto</w:t>
      </w:r>
    </w:p>
    <w:p w:rsidR="02B9C58D" w:rsidP="00B614D0" w:rsidRDefault="00B614D0" w14:paraId="69E49578" w14:textId="5031D6D8">
      <w:pPr>
        <w:pStyle w:val="Puntoelenco"/>
      </w:pPr>
      <w:r>
        <w:t>FR_7</w:t>
      </w:r>
      <w:r>
        <w:tab/>
      </w:r>
      <w:r w:rsidR="02B9C58D">
        <w:t>Il sito deve permette all’admin di poter modificare i prodotti</w:t>
      </w:r>
    </w:p>
    <w:p w:rsidRPr="009B25FF" w:rsidR="02B9C58D" w:rsidP="00B614D0" w:rsidRDefault="00B614D0" w14:paraId="6E074A41" w14:textId="57C14F8E">
      <w:pPr>
        <w:pStyle w:val="Puntoelenco"/>
      </w:pPr>
      <w:r>
        <w:t>FR_8</w:t>
      </w:r>
      <w:r>
        <w:tab/>
      </w:r>
      <w:r w:rsidRPr="009B25FF" w:rsidR="02B9C58D">
        <w:t xml:space="preserve">Il sito deve permettere all’admin di visualizzare gli ordini degli utenti </w:t>
      </w:r>
      <w:r w:rsidRPr="009B25FF" w:rsidR="7D4D5A52">
        <w:t>per e-mail</w:t>
      </w:r>
    </w:p>
    <w:p w:rsidRPr="009B25FF" w:rsidR="7D4D5A52" w:rsidP="00B614D0" w:rsidRDefault="00B614D0" w14:paraId="5743DADD" w14:textId="450CB4B1">
      <w:pPr>
        <w:pStyle w:val="Puntoelenco"/>
      </w:pPr>
      <w:r>
        <w:t>FR_9</w:t>
      </w:r>
      <w:r>
        <w:tab/>
      </w:r>
      <w:r w:rsidRPr="009B25FF" w:rsidR="7D4D5A52">
        <w:t>Il sito deve permettere all’admin di visualizzare gli ordini degli utenti per data</w:t>
      </w:r>
    </w:p>
    <w:p w:rsidRPr="009B25FF" w:rsidR="7D4D5A52" w:rsidP="00B614D0" w:rsidRDefault="00B614D0" w14:paraId="6B6E20A8" w14:textId="19737E43">
      <w:pPr>
        <w:pStyle w:val="Puntoelenco"/>
      </w:pPr>
      <w:r>
        <w:t>FR_10</w:t>
      </w:r>
      <w:r>
        <w:tab/>
      </w:r>
      <w:r w:rsidRPr="009B25FF" w:rsidR="7D4D5A52">
        <w:t>Il sito deve permettere all’utente di disconnet</w:t>
      </w:r>
      <w:r w:rsidR="00316AAE">
        <w:t>t</w:t>
      </w:r>
      <w:r w:rsidRPr="009B25FF" w:rsidR="7D4D5A52">
        <w:t>ersi dall’account</w:t>
      </w:r>
    </w:p>
    <w:p w:rsidR="00081812" w:rsidP="00B614D0" w:rsidRDefault="00B614D0" w14:paraId="22187A8C" w14:textId="0C709DA3">
      <w:pPr>
        <w:pStyle w:val="Puntoelenco"/>
      </w:pPr>
      <w:r>
        <w:t>FR_11</w:t>
      </w:r>
      <w:r>
        <w:tab/>
      </w:r>
      <w:r w:rsidRPr="009B25FF" w:rsidR="00081812">
        <w:t>Il</w:t>
      </w:r>
      <w:r w:rsidR="00081812">
        <w:t xml:space="preserve"> sito deve permette di filtrare gli articoli all’interno dello shop</w:t>
      </w:r>
    </w:p>
    <w:p w:rsidR="008F6EAA" w:rsidP="00B614D0" w:rsidRDefault="00B614D0" w14:paraId="12B39DFA" w14:textId="50A65289">
      <w:pPr>
        <w:pStyle w:val="Puntoelenco"/>
      </w:pPr>
      <w:r>
        <w:t>FR_12</w:t>
      </w:r>
      <w:r>
        <w:tab/>
      </w:r>
      <w:r w:rsidR="008F6EAA">
        <w:t xml:space="preserve">Il sito deve permettere di cercare tramite la barra di ricerca uno specifico prodotto </w:t>
      </w:r>
    </w:p>
    <w:p w:rsidR="00563FE4" w:rsidP="00874AA1" w:rsidRDefault="000358DE" w14:paraId="404FE70B" w14:textId="2FEAEDF2">
      <w:pPr>
        <w:pStyle w:val="Titolo1"/>
      </w:pPr>
      <w:r>
        <w:t>4.Requisiti non Funzionali</w:t>
      </w:r>
    </w:p>
    <w:p w:rsidRPr="00874AA1" w:rsidR="00187BA4" w:rsidP="00187BA4" w:rsidRDefault="00B614D0" w14:paraId="545F770C" w14:textId="3F8CDA4F">
      <w:pPr>
        <w:pStyle w:val="Puntoelenco"/>
      </w:pPr>
      <w:r>
        <w:t>NFR_1</w:t>
      </w:r>
      <w:r>
        <w:tab/>
      </w:r>
      <w:r w:rsidR="1D35B288">
        <w:t xml:space="preserve">Il sito deve essere intuitivo e semplice da usare </w:t>
      </w:r>
      <w:r w:rsidR="009B25FF">
        <w:t>:</w:t>
      </w:r>
    </w:p>
    <w:p w:rsidRPr="009B25FF" w:rsidR="1D35B288" w:rsidP="009B25FF" w:rsidRDefault="1D35B288" w14:paraId="384694E5" w14:textId="06049D2B">
      <w:pPr>
        <w:pStyle w:val="Puntoelenco"/>
        <w:numPr>
          <w:ilvl w:val="0"/>
          <w:numId w:val="7"/>
        </w:numPr>
      </w:pPr>
      <w:r w:rsidRPr="009B25FF">
        <w:t xml:space="preserve">Fornire un </w:t>
      </w:r>
      <w:proofErr w:type="spellStart"/>
      <w:r w:rsidRPr="009B25FF">
        <w:t>Header</w:t>
      </w:r>
      <w:proofErr w:type="spellEnd"/>
      <w:r w:rsidRPr="009B25FF">
        <w:t xml:space="preserve"> composta da una top bar ed una </w:t>
      </w:r>
      <w:proofErr w:type="spellStart"/>
      <w:r w:rsidRPr="009B25FF">
        <w:t>navigation</w:t>
      </w:r>
      <w:proofErr w:type="spellEnd"/>
      <w:r w:rsidRPr="009B25FF">
        <w:t xml:space="preserve"> bar.</w:t>
      </w:r>
    </w:p>
    <w:p w:rsidRPr="009B25FF" w:rsidR="1D35B288" w:rsidP="009B25FF" w:rsidRDefault="1D35B288" w14:paraId="29D932D4" w14:textId="5D7CA288">
      <w:pPr>
        <w:pStyle w:val="Puntoelenco"/>
        <w:numPr>
          <w:ilvl w:val="0"/>
          <w:numId w:val="7"/>
        </w:numPr>
      </w:pPr>
      <w:r w:rsidRPr="009B25FF">
        <w:t xml:space="preserve">La top bar contiene : il Logo del sito con la possibilità di accedere al carrello, ad una barra di ricerca ed al </w:t>
      </w:r>
      <w:proofErr w:type="spellStart"/>
      <w:r w:rsidRPr="009B25FF">
        <w:t>Sign</w:t>
      </w:r>
      <w:proofErr w:type="spellEnd"/>
      <w:r w:rsidRPr="009B25FF">
        <w:t xml:space="preserve"> in/</w:t>
      </w:r>
      <w:proofErr w:type="spellStart"/>
      <w:r w:rsidRPr="009B25FF">
        <w:t>Sign</w:t>
      </w:r>
      <w:proofErr w:type="spellEnd"/>
      <w:r w:rsidRPr="009B25FF">
        <w:t xml:space="preserve"> up.</w:t>
      </w:r>
    </w:p>
    <w:p w:rsidRPr="009B25FF" w:rsidR="1D35B288" w:rsidP="009B25FF" w:rsidRDefault="1D35B288" w14:paraId="08014E67" w14:textId="497F57D6">
      <w:pPr>
        <w:pStyle w:val="Puntoelenco"/>
        <w:numPr>
          <w:ilvl w:val="0"/>
          <w:numId w:val="7"/>
        </w:numPr>
      </w:pPr>
      <w:r w:rsidRPr="009B25FF">
        <w:t xml:space="preserve">La </w:t>
      </w:r>
      <w:proofErr w:type="spellStart"/>
      <w:r w:rsidRPr="009B25FF">
        <w:t>navigation</w:t>
      </w:r>
      <w:proofErr w:type="spellEnd"/>
      <w:r w:rsidRPr="009B25FF">
        <w:t xml:space="preserve"> bar posta centralmente contiene i link alle principali sezioni del sito come : il menu utente , il link allo shop.</w:t>
      </w:r>
    </w:p>
    <w:p w:rsidR="18F0A173" w:rsidP="00B614D0" w:rsidRDefault="00B614D0" w14:paraId="3848F741" w14:textId="5CF608FD">
      <w:pPr>
        <w:pStyle w:val="Puntoelenco"/>
        <w:ind w:left="720" w:hanging="720"/>
      </w:pPr>
      <w:r>
        <w:t>NFR_2</w:t>
      </w:r>
      <w:r>
        <w:tab/>
      </w:r>
      <w:r w:rsidRPr="000B53C1" w:rsidR="00F30221">
        <w:t xml:space="preserve">Il sistema </w:t>
      </w:r>
      <w:r w:rsidR="000B53C1">
        <w:t xml:space="preserve">per garantire la robustezza, </w:t>
      </w:r>
      <w:r w:rsidRPr="000B53C1" w:rsidR="00F30221">
        <w:t>deve notificare all’utente</w:t>
      </w:r>
      <w:r w:rsidRPr="000B53C1" w:rsidR="000B53C1">
        <w:t xml:space="preserve">, in fase di </w:t>
      </w:r>
      <w:proofErr w:type="spellStart"/>
      <w:r w:rsidR="000B53C1">
        <w:t>S</w:t>
      </w:r>
      <w:r w:rsidRPr="000B53C1" w:rsidR="000B53C1">
        <w:t>ign</w:t>
      </w:r>
      <w:proofErr w:type="spellEnd"/>
      <w:r w:rsidRPr="000B53C1" w:rsidR="000B53C1">
        <w:t xml:space="preserve"> In/</w:t>
      </w:r>
      <w:proofErr w:type="spellStart"/>
      <w:r w:rsidRPr="000B53C1" w:rsidR="000B53C1">
        <w:t>Sign</w:t>
      </w:r>
      <w:proofErr w:type="spellEnd"/>
      <w:r w:rsidRPr="000B53C1" w:rsidR="000B53C1">
        <w:t xml:space="preserve"> up, se questo ha sbagliato nell’inserimento dei dat</w:t>
      </w:r>
      <w:r w:rsidR="00316AAE">
        <w:t>i</w:t>
      </w:r>
      <w:r w:rsidR="000B53C1">
        <w:t>.</w:t>
      </w:r>
    </w:p>
    <w:p w:rsidR="009B25FF" w:rsidP="000B53C1" w:rsidRDefault="00B614D0" w14:paraId="3F27D325" w14:textId="298135B4">
      <w:pPr>
        <w:pStyle w:val="Puntoelenco"/>
      </w:pPr>
      <w:r>
        <w:t>NFR_3</w:t>
      </w:r>
      <w:r>
        <w:tab/>
      </w:r>
      <w:r w:rsidR="009B25FF">
        <w:t>Il sistema non deve permettere di accedere a funzionalità dell’admin ad utenti registrati.</w:t>
      </w:r>
    </w:p>
    <w:p w:rsidR="009B25FF" w:rsidP="000B53C1" w:rsidRDefault="00B614D0" w14:paraId="15C7C7CA" w14:textId="0B2F1D3C">
      <w:pPr>
        <w:pStyle w:val="Puntoelenco"/>
      </w:pPr>
      <w:r>
        <w:t>NFR_4</w:t>
      </w:r>
      <w:r>
        <w:tab/>
      </w:r>
      <w:r w:rsidR="009B25FF">
        <w:t>Il sistema deve implementare un sistema di crittografia per la password</w:t>
      </w:r>
    </w:p>
    <w:p w:rsidR="002134DF" w:rsidP="002134DF" w:rsidRDefault="002134DF" w14:paraId="0D001B0F" w14:textId="581AC36C">
      <w:pPr>
        <w:pStyle w:val="Puntoelenco"/>
        <w:ind w:left="720" w:hanging="360"/>
      </w:pPr>
    </w:p>
    <w:p w:rsidR="002134DF" w:rsidP="002134DF" w:rsidRDefault="002134DF" w14:paraId="32560EC5" w14:textId="6E68F186">
      <w:pPr>
        <w:pStyle w:val="Titolo1"/>
      </w:pPr>
      <w:r>
        <w:t>2.Scenari</w:t>
      </w:r>
    </w:p>
    <w:p w:rsidRPr="00874AA1" w:rsidR="002134DF" w:rsidP="002134DF" w:rsidRDefault="002134DF" w14:paraId="1EB3BB50" w14:textId="2DF24B01">
      <w:pPr>
        <w:pStyle w:val="Titolo1"/>
        <w:numPr>
          <w:ilvl w:val="0"/>
          <w:numId w:val="8"/>
        </w:numPr>
      </w:pPr>
      <w:r>
        <w:t>Scenario Acquisto prodotto</w:t>
      </w:r>
    </w:p>
    <w:p w:rsidR="00200D18" w:rsidP="00200D18" w:rsidRDefault="002134DF" w14:paraId="4FE7059D" w14:textId="4FB62BF0">
      <w:pPr>
        <w:pStyle w:val="Puntoelenco"/>
        <w:tabs>
          <w:tab w:val="num" w:pos="720"/>
        </w:tabs>
        <w:ind w:left="1080"/>
      </w:pPr>
      <w:r>
        <w:rPr>
          <w:u w:val="single"/>
        </w:rPr>
        <w:t>Nicola</w:t>
      </w:r>
      <w:r>
        <w:t xml:space="preserve"> visualizza l’home page, da li accede alla sezione dello shop con categoria “Uomo” e “da sole”, decide di visualizzare un “prodotto” in dettaglio ed in seguito lo aggiunge al carrello. Continua la visualizzazione di altri prodotti nello shop ma alla fine decide di procedere al checkout. Quindi va al “carrello” e modifica la quantità del prodotto selezionato, aggiornando il carrello. Prosegue nella fase di checkout ma poiché non ha effettuato il login, viene richiesto in questa fase di effettuarlo. Poiché non ha un account registrato nel sistema, decide di registrarsi inserendo : nome(Nicola), </w:t>
      </w:r>
      <w:r>
        <w:lastRenderedPageBreak/>
        <w:t>cognome(Longobardi), data di nascita(15-02-2003), indirizzo mail(</w:t>
      </w:r>
      <w:hyperlink w:history="1" r:id="rId11">
        <w:r w:rsidRPr="00D14D5D" w:rsidR="002E5EB6">
          <w:rPr>
            <w:rStyle w:val="Collegamentoipertestuale"/>
          </w:rPr>
          <w:t>nicola.longobardi@gmail.com</w:t>
        </w:r>
      </w:hyperlink>
      <w:r>
        <w:t>)</w:t>
      </w:r>
      <w:r w:rsidR="002E5EB6">
        <w:t>, password(NikLongo2003)</w:t>
      </w:r>
      <w:r>
        <w:t xml:space="preserve">. </w:t>
      </w:r>
      <w:r w:rsidR="002E5EB6">
        <w:t xml:space="preserve">L’account ora è registrato e Nicola può procedere con il </w:t>
      </w:r>
      <w:r>
        <w:t>checkout</w:t>
      </w:r>
      <w:r w:rsidR="002E5EB6">
        <w:t>. Nella pagina del checkout Nicola deve aggiungere un indirizzo di spedizione e deve</w:t>
      </w:r>
      <w:r>
        <w:t xml:space="preserve"> inseri</w:t>
      </w:r>
      <w:r w:rsidR="008F6EAA">
        <w:t>re</w:t>
      </w:r>
      <w:r>
        <w:t xml:space="preserve"> i dati della sua carta di credito</w:t>
      </w:r>
      <w:r w:rsidR="002E5EB6">
        <w:t xml:space="preserve"> e  </w:t>
      </w:r>
      <w:r>
        <w:t xml:space="preserve"> finalizza l’acquisto.</w:t>
      </w:r>
      <w:r w:rsidR="002E5EB6">
        <w:t xml:space="preserve"> Nicola ora può controllare il suo ordine nella sua pagina dedicata agli ordini effettuati</w:t>
      </w:r>
      <w:r w:rsidR="00200D18">
        <w:t>.</w:t>
      </w:r>
    </w:p>
    <w:p w:rsidR="00200D18" w:rsidP="00200D18" w:rsidRDefault="00200D18" w14:paraId="1AC07799" w14:textId="1D3B6C48">
      <w:pPr>
        <w:pStyle w:val="Puntoelenco"/>
        <w:numPr>
          <w:ilvl w:val="0"/>
          <w:numId w:val="10"/>
        </w:numPr>
      </w:pPr>
      <w:r>
        <w:t>CASI D’USO:</w:t>
      </w:r>
    </w:p>
    <w:p w:rsidR="008A2847" w:rsidP="008A2847" w:rsidRDefault="008A2847" w14:paraId="1C231EE4" w14:textId="77777777">
      <w:pPr>
        <w:pStyle w:val="Puntoelenco"/>
      </w:pPr>
    </w:p>
    <w:p w:rsidR="00200D18" w:rsidP="00200D18" w:rsidRDefault="00200D18" w14:paraId="018D330F" w14:textId="2FD14B3F">
      <w:pPr>
        <w:pStyle w:val="Puntoelenco"/>
        <w:numPr>
          <w:ilvl w:val="1"/>
          <w:numId w:val="10"/>
        </w:numPr>
      </w:pPr>
      <w:r>
        <w:t>UC1: Autenticazione</w:t>
      </w:r>
    </w:p>
    <w:p w:rsidR="00200D18" w:rsidP="00200D18" w:rsidRDefault="00200D18" w14:paraId="54F71AF4" w14:textId="32D6F7C9">
      <w:pPr>
        <w:pStyle w:val="Puntoelenco"/>
        <w:ind w:left="1440"/>
      </w:pPr>
    </w:p>
    <w:p w:rsidR="00200D18" w:rsidP="00200D18" w:rsidRDefault="00AD6EA6" w14:paraId="7BECAAF0" w14:textId="6172DFF7">
      <w:pPr>
        <w:pStyle w:val="Puntoelenco"/>
        <w:ind w:left="1440"/>
      </w:pPr>
      <w:r>
        <w:rPr>
          <w:noProof/>
        </w:rPr>
        <w:drawing>
          <wp:anchor distT="0" distB="0" distL="114300" distR="114300" simplePos="0" relativeHeight="251658240" behindDoc="0" locked="0" layoutInCell="1" allowOverlap="1" wp14:anchorId="3C27DB30" wp14:editId="1ACB9B53">
            <wp:simplePos x="0" y="0"/>
            <wp:positionH relativeFrom="column">
              <wp:posOffset>-848360</wp:posOffset>
            </wp:positionH>
            <wp:positionV relativeFrom="paragraph">
              <wp:posOffset>171450</wp:posOffset>
            </wp:positionV>
            <wp:extent cx="1639475" cy="704215"/>
            <wp:effectExtent l="0" t="0" r="0" b="635"/>
            <wp:wrapThrough wrapText="bothSides">
              <wp:wrapPolygon edited="0">
                <wp:start x="0" y="0"/>
                <wp:lineTo x="0" y="21035"/>
                <wp:lineTo x="21341" y="21035"/>
                <wp:lineTo x="21341" y="0"/>
                <wp:lineTo x="0"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39475" cy="704215"/>
                    </a:xfrm>
                    <a:prstGeom prst="rect">
                      <a:avLst/>
                    </a:prstGeom>
                  </pic:spPr>
                </pic:pic>
              </a:graphicData>
            </a:graphic>
          </wp:anchor>
        </w:drawing>
      </w:r>
      <w:r w:rsidR="00200D18">
        <w:t>Attore : Utente</w:t>
      </w:r>
      <w:r w:rsidR="00D74868">
        <w:t>/Admin</w:t>
      </w:r>
    </w:p>
    <w:p w:rsidR="00AD6EA6" w:rsidP="00200D18" w:rsidRDefault="00AD6EA6" w14:paraId="3E624F9C" w14:textId="6592F037">
      <w:pPr>
        <w:pStyle w:val="Puntoelenco"/>
        <w:ind w:left="1440"/>
      </w:pPr>
    </w:p>
    <w:p w:rsidR="00200D18" w:rsidP="00200D18" w:rsidRDefault="00200D18" w14:paraId="444D93E0" w14:textId="5667A6B2">
      <w:pPr>
        <w:pStyle w:val="Puntoelenco"/>
        <w:ind w:left="1440"/>
      </w:pPr>
    </w:p>
    <w:p w:rsidR="00200D18" w:rsidP="00200D18" w:rsidRDefault="00200D18" w14:paraId="74E9BB21" w14:textId="007A0594">
      <w:pPr>
        <w:pStyle w:val="Puntoelenco"/>
        <w:ind w:left="1440"/>
      </w:pPr>
      <w:r>
        <w:t xml:space="preserve">Entry </w:t>
      </w:r>
      <w:proofErr w:type="spellStart"/>
      <w:r>
        <w:t>condition</w:t>
      </w:r>
      <w:proofErr w:type="spellEnd"/>
      <w:r>
        <w:t xml:space="preserve"> :l’utente</w:t>
      </w:r>
      <w:r w:rsidR="00D74868">
        <w:t>/admin</w:t>
      </w:r>
      <w:r>
        <w:t xml:space="preserve"> si trova nella pagina di login</w:t>
      </w:r>
    </w:p>
    <w:p w:rsidR="00200D18" w:rsidP="00200D18" w:rsidRDefault="00200D18" w14:paraId="1CB5E5B4" w14:textId="62C2924D">
      <w:pPr>
        <w:pStyle w:val="Puntoelenco"/>
        <w:ind w:left="1440"/>
      </w:pPr>
    </w:p>
    <w:p w:rsidR="00200D18" w:rsidP="00200D18" w:rsidRDefault="00200D18" w14:paraId="4FFBB686" w14:textId="557CEA57">
      <w:pPr>
        <w:pStyle w:val="Puntoelenco"/>
        <w:ind w:left="1440"/>
      </w:pPr>
      <w:r>
        <w:t xml:space="preserve">Flusso di eventi : </w:t>
      </w:r>
    </w:p>
    <w:p w:rsidR="00200D18" w:rsidP="00200D18" w:rsidRDefault="00200D18" w14:paraId="0EA7C0CD" w14:textId="1F5FF13A">
      <w:pPr>
        <w:pStyle w:val="Puntoelenco"/>
        <w:numPr>
          <w:ilvl w:val="0"/>
          <w:numId w:val="11"/>
        </w:numPr>
      </w:pPr>
      <w:r>
        <w:t>l’utente inserisce email e password.</w:t>
      </w:r>
    </w:p>
    <w:p w:rsidR="00200D18" w:rsidP="00200D18" w:rsidRDefault="00200D18" w14:paraId="21822E43" w14:textId="638BFA03">
      <w:pPr>
        <w:pStyle w:val="Puntoelenco"/>
        <w:numPr>
          <w:ilvl w:val="0"/>
          <w:numId w:val="11"/>
        </w:numPr>
      </w:pPr>
      <w:r>
        <w:t>L’utente invia i dati al sistema.</w:t>
      </w:r>
    </w:p>
    <w:p w:rsidR="00200D18" w:rsidP="00200D18" w:rsidRDefault="00200D18" w14:paraId="1A3572FE" w14:textId="4B45D5A3">
      <w:pPr>
        <w:pStyle w:val="Puntoelenco"/>
        <w:numPr>
          <w:ilvl w:val="0"/>
          <w:numId w:val="11"/>
        </w:numPr>
      </w:pPr>
      <w:r>
        <w:t>Il sistema controlla email e password</w:t>
      </w:r>
      <w:r w:rsidR="00AD6EA6">
        <w:t xml:space="preserve"> come da tabella formato</w:t>
      </w:r>
      <w:r>
        <w:t>.</w:t>
      </w:r>
    </w:p>
    <w:p w:rsidR="00200D18" w:rsidP="00200D18" w:rsidRDefault="00200D18" w14:paraId="0F894C06" w14:textId="6065CC8F">
      <w:pPr>
        <w:pStyle w:val="Puntoelenco"/>
        <w:numPr>
          <w:ilvl w:val="1"/>
          <w:numId w:val="12"/>
        </w:numPr>
      </w:pPr>
      <w:r>
        <w:t>Verifica il formato sintattico di email e password ed è corretto.</w:t>
      </w:r>
    </w:p>
    <w:p w:rsidR="00200D18" w:rsidP="00200D18" w:rsidRDefault="00200D18" w14:paraId="21363C2D" w14:textId="03D6DA17">
      <w:pPr>
        <w:pStyle w:val="Puntoelenco"/>
        <w:numPr>
          <w:ilvl w:val="1"/>
          <w:numId w:val="12"/>
        </w:numPr>
      </w:pPr>
      <w:r>
        <w:t>Controlla presenza utente nel sistema.</w:t>
      </w:r>
    </w:p>
    <w:p w:rsidR="00200D18" w:rsidP="00200D18" w:rsidRDefault="00200D18" w14:paraId="3891A473" w14:textId="5A434023">
      <w:pPr>
        <w:pStyle w:val="Puntoelenco"/>
        <w:numPr>
          <w:ilvl w:val="0"/>
          <w:numId w:val="11"/>
        </w:numPr>
      </w:pPr>
      <w:r>
        <w:t>Il sistema reindirizza l’utente</w:t>
      </w:r>
      <w:r w:rsidR="00D74868">
        <w:t>/admin</w:t>
      </w:r>
      <w:r>
        <w:t xml:space="preserve"> alla</w:t>
      </w:r>
      <w:r w:rsidR="00D74868">
        <w:t xml:space="preserve"> corrispondente</w:t>
      </w:r>
      <w:r>
        <w:t xml:space="preserve"> home page.</w:t>
      </w:r>
    </w:p>
    <w:p w:rsidR="008A2847" w:rsidP="008A2847" w:rsidRDefault="008A2847" w14:paraId="61006CC8" w14:textId="685A2E56">
      <w:pPr>
        <w:pStyle w:val="Puntoelenco"/>
        <w:ind w:left="1440"/>
      </w:pPr>
    </w:p>
    <w:p w:rsidR="008A2847" w:rsidP="008A2847" w:rsidRDefault="008A2847" w14:paraId="61BE0D05" w14:textId="77777777">
      <w:pPr>
        <w:pStyle w:val="Puntoelenco"/>
        <w:ind w:left="1440"/>
      </w:pPr>
      <w:r>
        <w:t xml:space="preserve">Exit </w:t>
      </w:r>
      <w:proofErr w:type="spellStart"/>
      <w:r>
        <w:t>condition</w:t>
      </w:r>
      <w:proofErr w:type="spellEnd"/>
      <w:r>
        <w:t xml:space="preserve"> : L’utente/admin è autenticato e si trova nella corrispondente home page.</w:t>
      </w:r>
    </w:p>
    <w:p w:rsidRPr="008A2847" w:rsidR="00D74868" w:rsidP="00D74868" w:rsidRDefault="00D74868" w14:paraId="28E6C3F5" w14:textId="2966B586">
      <w:pPr>
        <w:pStyle w:val="Puntoelenco"/>
        <w:rPr>
          <w:u w:val="single"/>
        </w:rPr>
      </w:pPr>
    </w:p>
    <w:p w:rsidR="00D74868" w:rsidP="00D74868" w:rsidRDefault="00D74868" w14:paraId="644EA6E6" w14:textId="68A7F50E">
      <w:pPr>
        <w:pStyle w:val="Puntoelenco"/>
        <w:ind w:left="1440"/>
      </w:pPr>
      <w:proofErr w:type="spellStart"/>
      <w:r>
        <w:t>Exception</w:t>
      </w:r>
      <w:proofErr w:type="spellEnd"/>
      <w:r>
        <w:t xml:space="preserve"> : </w:t>
      </w:r>
    </w:p>
    <w:p w:rsidR="00D74868" w:rsidP="00D74868" w:rsidRDefault="00D74868" w14:paraId="0E710324" w14:textId="20922285">
      <w:pPr>
        <w:pStyle w:val="Puntoelenco"/>
        <w:ind w:left="1440"/>
      </w:pPr>
    </w:p>
    <w:p w:rsidR="00D74868" w:rsidP="00D74868" w:rsidRDefault="00D74868" w14:paraId="62972E68" w14:textId="60DB3150">
      <w:pPr>
        <w:pStyle w:val="Puntoelenco"/>
        <w:numPr>
          <w:ilvl w:val="0"/>
          <w:numId w:val="13"/>
        </w:numPr>
      </w:pPr>
      <w:r>
        <w:t>Se il sistema al punto 3.1 rileva un formato errato di email e/o password, mostra un messaggio di errore, “errore inserimento email” , “errore formato password”.</w:t>
      </w:r>
    </w:p>
    <w:p w:rsidR="008A2847" w:rsidP="008A2847" w:rsidRDefault="00D74868" w14:paraId="6E194399" w14:textId="3A427C1C">
      <w:pPr>
        <w:pStyle w:val="Puntoelenco"/>
        <w:numPr>
          <w:ilvl w:val="0"/>
          <w:numId w:val="13"/>
        </w:numPr>
      </w:pPr>
      <w:r>
        <w:t>Se il sistema non trova l’utente al punto 3.2, manda un messaggio di errore , “Errore utente non trovato”</w:t>
      </w:r>
      <w:r w:rsidR="00B614D0">
        <w:t>(UC4)</w:t>
      </w:r>
      <w:r>
        <w:t>.</w:t>
      </w:r>
    </w:p>
    <w:p w:rsidR="00D74868" w:rsidP="00D74868" w:rsidRDefault="00D74868" w14:paraId="075C56C1" w14:textId="77777777">
      <w:pPr>
        <w:pStyle w:val="Puntoelenco"/>
      </w:pPr>
    </w:p>
    <w:p w:rsidR="00D74868" w:rsidP="00D74868" w:rsidRDefault="00D74868" w14:paraId="214302C3" w14:textId="0B407E7D">
      <w:pPr>
        <w:pStyle w:val="Puntoelenco"/>
        <w:numPr>
          <w:ilvl w:val="0"/>
          <w:numId w:val="16"/>
        </w:numPr>
      </w:pPr>
      <w:r>
        <w:t>UC1.1 : Autenticazione fallita</w:t>
      </w:r>
    </w:p>
    <w:p w:rsidR="00D74868" w:rsidP="00D74868" w:rsidRDefault="00D74868" w14:paraId="1B8F83C6" w14:textId="35D0856B">
      <w:pPr>
        <w:pStyle w:val="Puntoelenco"/>
        <w:ind w:left="720"/>
      </w:pPr>
    </w:p>
    <w:p w:rsidR="00D74868" w:rsidP="00D74868" w:rsidRDefault="00D74868" w14:paraId="5AD8FBFC" w14:textId="77777777">
      <w:pPr>
        <w:pStyle w:val="Puntoelenco"/>
        <w:ind w:left="1440"/>
      </w:pPr>
      <w:r>
        <w:t>Attore : Utente/Admin</w:t>
      </w:r>
    </w:p>
    <w:p w:rsidR="00D74868" w:rsidP="00D74868" w:rsidRDefault="00D74868" w14:paraId="4B2AFB9E" w14:textId="77777777">
      <w:pPr>
        <w:pStyle w:val="Puntoelenco"/>
        <w:ind w:left="1440"/>
      </w:pPr>
    </w:p>
    <w:p w:rsidR="00D74868" w:rsidP="00D74868" w:rsidRDefault="00D74868" w14:paraId="768FD52B" w14:textId="77777777">
      <w:pPr>
        <w:pStyle w:val="Puntoelenco"/>
        <w:ind w:left="1440"/>
      </w:pPr>
      <w:r>
        <w:t xml:space="preserve">Entry </w:t>
      </w:r>
      <w:proofErr w:type="spellStart"/>
      <w:r>
        <w:t>condition</w:t>
      </w:r>
      <w:proofErr w:type="spellEnd"/>
      <w:r>
        <w:t xml:space="preserve"> : L’utente/admin ha provato ad autenticarsi ma le credenziali non sono corrette.</w:t>
      </w:r>
    </w:p>
    <w:p w:rsidR="00D74868" w:rsidP="00D74868" w:rsidRDefault="00D74868" w14:paraId="031B3DE5" w14:textId="77777777">
      <w:pPr>
        <w:pStyle w:val="Puntoelenco"/>
        <w:ind w:left="1440"/>
      </w:pPr>
    </w:p>
    <w:p w:rsidR="00D74868" w:rsidP="00D74868" w:rsidRDefault="00D74868" w14:paraId="30178215" w14:textId="77777777">
      <w:pPr>
        <w:pStyle w:val="Puntoelenco"/>
        <w:ind w:left="1440"/>
      </w:pPr>
      <w:r>
        <w:t xml:space="preserve">Flusso di eventi : </w:t>
      </w:r>
    </w:p>
    <w:p w:rsidR="00D74868" w:rsidP="008A2847" w:rsidRDefault="008A2847" w14:paraId="6C7BA4FE" w14:textId="19E1E30B">
      <w:pPr>
        <w:pStyle w:val="Puntoelenco"/>
        <w:numPr>
          <w:ilvl w:val="1"/>
          <w:numId w:val="11"/>
        </w:numPr>
      </w:pPr>
      <w:r>
        <w:t>Il sistema mostra un messaggio di errore,</w:t>
      </w:r>
      <w:r w:rsidRPr="008A2847">
        <w:t xml:space="preserve"> </w:t>
      </w:r>
      <w:r>
        <w:t>“errore inserimento email” , “errore formato password”.</w:t>
      </w:r>
    </w:p>
    <w:p w:rsidR="008A2847" w:rsidP="008A2847" w:rsidRDefault="008A2847" w14:paraId="29AB2B97" w14:textId="50A00948">
      <w:pPr>
        <w:pStyle w:val="Puntoelenco"/>
        <w:numPr>
          <w:ilvl w:val="1"/>
          <w:numId w:val="11"/>
        </w:numPr>
      </w:pPr>
      <w:r>
        <w:t>Il sistema attende un nuovo inserimento dei dati.</w:t>
      </w:r>
    </w:p>
    <w:p w:rsidR="008A2847" w:rsidP="008A2847" w:rsidRDefault="008A2847" w14:paraId="269100F9" w14:textId="23DF26ED">
      <w:pPr>
        <w:pStyle w:val="Puntoelenco"/>
        <w:ind w:left="1440"/>
      </w:pPr>
    </w:p>
    <w:p w:rsidR="008A2847" w:rsidP="008A2847" w:rsidRDefault="008A2847" w14:paraId="42E51D1A" w14:textId="52267622">
      <w:pPr>
        <w:pStyle w:val="Puntoelenco"/>
        <w:ind w:left="1440"/>
      </w:pPr>
      <w:r>
        <w:t xml:space="preserve">Exit </w:t>
      </w:r>
      <w:proofErr w:type="spellStart"/>
      <w:r>
        <w:t>condition</w:t>
      </w:r>
      <w:proofErr w:type="spellEnd"/>
      <w:r>
        <w:t xml:space="preserve"> : L’utente/admin è autenticato e si trova nella corrispondente home page.</w:t>
      </w:r>
    </w:p>
    <w:p w:rsidR="008A2847" w:rsidP="008A2847" w:rsidRDefault="008A2847" w14:paraId="288EDFED" w14:textId="0C315E51">
      <w:pPr>
        <w:pStyle w:val="Puntoelenco"/>
        <w:ind w:left="1440"/>
      </w:pPr>
    </w:p>
    <w:p w:rsidR="008A2847" w:rsidP="008A2847" w:rsidRDefault="008A2847" w14:paraId="5940A931" w14:textId="59ABB665">
      <w:pPr>
        <w:pStyle w:val="Puntoelenco"/>
        <w:numPr>
          <w:ilvl w:val="0"/>
          <w:numId w:val="16"/>
        </w:numPr>
      </w:pPr>
      <w:r>
        <w:t>UC2 : Aggiunta</w:t>
      </w:r>
      <w:r w:rsidR="009956EE">
        <w:t>/modifica</w:t>
      </w:r>
      <w:r>
        <w:t xml:space="preserve"> prodotto al carrello</w:t>
      </w:r>
    </w:p>
    <w:p w:rsidR="008A2847" w:rsidP="008A2847" w:rsidRDefault="008A2847" w14:paraId="23B85693" w14:textId="71DE1785">
      <w:pPr>
        <w:pStyle w:val="Puntoelenco"/>
      </w:pPr>
    </w:p>
    <w:p w:rsidR="008A2847" w:rsidP="008A2847" w:rsidRDefault="008A2847" w14:paraId="70394C83" w14:textId="19A1DF35">
      <w:pPr>
        <w:pStyle w:val="Puntoelenco"/>
        <w:ind w:left="1440"/>
      </w:pPr>
      <w:r>
        <w:t>Attore : Utente/Ospite</w:t>
      </w:r>
    </w:p>
    <w:p w:rsidR="008A2847" w:rsidP="008A2847" w:rsidRDefault="008A2847" w14:paraId="71FCC061" w14:textId="086D3810">
      <w:pPr>
        <w:pStyle w:val="Puntoelenco"/>
        <w:ind w:left="1440"/>
      </w:pPr>
    </w:p>
    <w:p w:rsidR="008A2847" w:rsidP="008A2847" w:rsidRDefault="008A2847" w14:paraId="610C63CD" w14:textId="53363833">
      <w:pPr>
        <w:pStyle w:val="Puntoelenco"/>
        <w:ind w:left="1440"/>
      </w:pPr>
      <w:r>
        <w:t xml:space="preserve">Entry </w:t>
      </w:r>
      <w:proofErr w:type="spellStart"/>
      <w:r>
        <w:t>Condition</w:t>
      </w:r>
      <w:proofErr w:type="spellEnd"/>
      <w:r>
        <w:t xml:space="preserve"> : Utente/Ospite si trova nella home page o nello shop</w:t>
      </w:r>
    </w:p>
    <w:p w:rsidR="008A2847" w:rsidP="008A2847" w:rsidRDefault="008A2847" w14:paraId="6031899B" w14:textId="57525085">
      <w:pPr>
        <w:pStyle w:val="Puntoelenco"/>
        <w:ind w:left="1440"/>
      </w:pPr>
    </w:p>
    <w:p w:rsidR="009368F1" w:rsidP="008A2847" w:rsidRDefault="009368F1" w14:paraId="0BE7D802" w14:textId="77777777">
      <w:pPr>
        <w:pStyle w:val="Puntoelenco"/>
        <w:ind w:left="1440"/>
      </w:pPr>
    </w:p>
    <w:p w:rsidR="008A2847" w:rsidP="008A2847" w:rsidRDefault="008A2847" w14:paraId="072AB805" w14:textId="6A5BCBE6">
      <w:pPr>
        <w:pStyle w:val="Puntoelenco"/>
        <w:ind w:left="1440"/>
      </w:pPr>
      <w:r>
        <w:t>Flusso di eventi :</w:t>
      </w:r>
    </w:p>
    <w:p w:rsidR="008A2847" w:rsidP="008A2847" w:rsidRDefault="008A2847" w14:paraId="5EAA1DBB" w14:textId="69FC707F">
      <w:pPr>
        <w:pStyle w:val="Puntoelenco"/>
        <w:numPr>
          <w:ilvl w:val="0"/>
          <w:numId w:val="18"/>
        </w:numPr>
      </w:pPr>
      <w:r>
        <w:t>Utente/Ospite seleziona l’icona carrello sul prodotto desiderato.</w:t>
      </w:r>
    </w:p>
    <w:p w:rsidR="008A2847" w:rsidP="008A2847" w:rsidRDefault="008A2847" w14:paraId="1474B75E" w14:textId="318A14BE">
      <w:pPr>
        <w:pStyle w:val="Puntoelenco"/>
        <w:numPr>
          <w:ilvl w:val="0"/>
          <w:numId w:val="18"/>
        </w:numPr>
      </w:pPr>
      <w:r>
        <w:t>Il sistema reindirizza l’utente alla pagina del carrello.</w:t>
      </w:r>
    </w:p>
    <w:p w:rsidR="009956EE" w:rsidP="008A2847" w:rsidRDefault="009956EE" w14:paraId="194A91FF" w14:textId="7C0DF13F">
      <w:pPr>
        <w:pStyle w:val="Puntoelenco"/>
        <w:numPr>
          <w:ilvl w:val="0"/>
          <w:numId w:val="18"/>
        </w:numPr>
      </w:pPr>
      <w:r>
        <w:t>L’utente/ospite modifica la quantità del prodotto aggiunto e aggiorna. (opzionale)</w:t>
      </w:r>
    </w:p>
    <w:p w:rsidR="009956EE" w:rsidP="008A2847" w:rsidRDefault="009956EE" w14:paraId="7FFEAAE8" w14:textId="77A0F5B9">
      <w:pPr>
        <w:pStyle w:val="Puntoelenco"/>
        <w:numPr>
          <w:ilvl w:val="0"/>
          <w:numId w:val="18"/>
        </w:numPr>
      </w:pPr>
      <w:r>
        <w:t>L’utente/ospite rimuove un prodotto dal carrello. (opzionale)</w:t>
      </w:r>
    </w:p>
    <w:p w:rsidR="008A2847" w:rsidP="008A2847" w:rsidRDefault="008A2847" w14:paraId="1BA34339" w14:textId="5ECAE95B">
      <w:pPr>
        <w:pStyle w:val="Puntoelenco"/>
        <w:ind w:left="1440"/>
      </w:pPr>
    </w:p>
    <w:p w:rsidR="009956EE" w:rsidP="009956EE" w:rsidRDefault="009956EE" w14:paraId="78711CA3" w14:textId="1CB729AF">
      <w:pPr>
        <w:pStyle w:val="Puntoelenco"/>
        <w:ind w:left="1440"/>
      </w:pPr>
      <w:r>
        <w:t xml:space="preserve">Exit </w:t>
      </w:r>
      <w:proofErr w:type="spellStart"/>
      <w:r>
        <w:t>condition</w:t>
      </w:r>
      <w:proofErr w:type="spellEnd"/>
      <w:r>
        <w:t xml:space="preserve"> : l’utente/ospite procede al checkout o seleziona un’altra pagina del sito.</w:t>
      </w:r>
    </w:p>
    <w:p w:rsidR="009956EE" w:rsidP="009956EE" w:rsidRDefault="009956EE" w14:paraId="39C6CCF5" w14:textId="1AB19731">
      <w:pPr>
        <w:pStyle w:val="Puntoelenco"/>
        <w:ind w:left="1440"/>
      </w:pPr>
    </w:p>
    <w:p w:rsidR="009956EE" w:rsidP="009956EE" w:rsidRDefault="009956EE" w14:paraId="2A01F184" w14:textId="39778E69">
      <w:pPr>
        <w:pStyle w:val="Puntoelenco"/>
        <w:numPr>
          <w:ilvl w:val="0"/>
          <w:numId w:val="16"/>
        </w:numPr>
      </w:pPr>
      <w:r>
        <w:t>UC3 : finalizzazione acquisto</w:t>
      </w:r>
    </w:p>
    <w:p w:rsidR="009956EE" w:rsidP="009956EE" w:rsidRDefault="009956EE" w14:paraId="3A9F271D" w14:textId="06AC5CA1">
      <w:pPr>
        <w:pStyle w:val="Puntoelenco"/>
        <w:ind w:left="1080"/>
      </w:pPr>
    </w:p>
    <w:p w:rsidR="009956EE" w:rsidP="009956EE" w:rsidRDefault="009956EE" w14:paraId="1D6A3ED8" w14:textId="54CE296E">
      <w:pPr>
        <w:pStyle w:val="Puntoelenco"/>
        <w:ind w:left="1440"/>
      </w:pPr>
      <w:r>
        <w:t>Attore : Utente</w:t>
      </w:r>
    </w:p>
    <w:p w:rsidR="009368F1" w:rsidP="009956EE" w:rsidRDefault="009368F1" w14:paraId="654FE539" w14:textId="281FEC3A">
      <w:pPr>
        <w:pStyle w:val="Puntoelenco"/>
        <w:ind w:left="1440"/>
      </w:pPr>
    </w:p>
    <w:p w:rsidR="009368F1" w:rsidP="009368F1" w:rsidRDefault="009368F1" w14:paraId="4589E6D7" w14:textId="4B667CAC">
      <w:pPr>
        <w:pStyle w:val="Puntoelenco"/>
        <w:ind w:left="1440"/>
      </w:pPr>
      <w:r>
        <w:t xml:space="preserve">Entry </w:t>
      </w:r>
      <w:proofErr w:type="spellStart"/>
      <w:r>
        <w:t>Condition</w:t>
      </w:r>
      <w:proofErr w:type="spellEnd"/>
      <w:r>
        <w:t xml:space="preserve"> : Utente si trova nella pagina di</w:t>
      </w:r>
      <w:r w:rsidR="005654FA">
        <w:t xml:space="preserve"> </w:t>
      </w:r>
      <w:r>
        <w:t>checkout</w:t>
      </w:r>
    </w:p>
    <w:p w:rsidR="009368F1" w:rsidP="009368F1" w:rsidRDefault="009368F1" w14:paraId="37CAE3DC" w14:textId="7D944217">
      <w:pPr>
        <w:pStyle w:val="Puntoelenco"/>
        <w:ind w:left="1440"/>
      </w:pPr>
    </w:p>
    <w:p w:rsidR="009368F1" w:rsidP="009368F1" w:rsidRDefault="009368F1" w14:paraId="041FD3A2" w14:textId="67EDFDF4">
      <w:pPr>
        <w:pStyle w:val="Puntoelenco"/>
        <w:ind w:left="1440"/>
      </w:pPr>
      <w:r>
        <w:t>Flusso di eventi :</w:t>
      </w:r>
    </w:p>
    <w:p w:rsidR="009368F1" w:rsidP="009368F1" w:rsidRDefault="009368F1" w14:paraId="3034707A" w14:textId="176A7165">
      <w:pPr>
        <w:pStyle w:val="Puntoelenco"/>
        <w:numPr>
          <w:ilvl w:val="0"/>
          <w:numId w:val="19"/>
        </w:numPr>
      </w:pPr>
      <w:r>
        <w:t>L’utente seleziona l’indirizzo di spedizione.</w:t>
      </w:r>
    </w:p>
    <w:p w:rsidR="009368F1" w:rsidP="009368F1" w:rsidRDefault="009368F1" w14:paraId="698CE0EB" w14:textId="4A3D9F5D">
      <w:pPr>
        <w:pStyle w:val="Puntoelenco"/>
        <w:numPr>
          <w:ilvl w:val="0"/>
          <w:numId w:val="19"/>
        </w:numPr>
      </w:pPr>
      <w:r>
        <w:t>L’utente aggiunge un nuovo indirizzo di spedizione. (opzionale)</w:t>
      </w:r>
    </w:p>
    <w:p w:rsidR="009368F1" w:rsidP="009368F1" w:rsidRDefault="009368F1" w14:paraId="39179B9C" w14:textId="030B7A13">
      <w:pPr>
        <w:pStyle w:val="Puntoelenco"/>
        <w:numPr>
          <w:ilvl w:val="0"/>
          <w:numId w:val="19"/>
        </w:numPr>
      </w:pPr>
      <w:r>
        <w:t>L’utente inserisce i dati di pagamento.</w:t>
      </w:r>
    </w:p>
    <w:p w:rsidR="005654FA" w:rsidP="005654FA" w:rsidRDefault="005654FA" w14:paraId="0EDFB72E" w14:textId="7B449B9F">
      <w:pPr>
        <w:pStyle w:val="Puntoelenco"/>
        <w:numPr>
          <w:ilvl w:val="0"/>
          <w:numId w:val="19"/>
        </w:numPr>
      </w:pPr>
      <w:r>
        <w:t>L’utente invia l’ordine al sistema.</w:t>
      </w:r>
    </w:p>
    <w:p w:rsidR="005654FA" w:rsidP="005654FA" w:rsidRDefault="005654FA" w14:paraId="12131601" w14:textId="71186492">
      <w:pPr>
        <w:pStyle w:val="Puntoelenco"/>
        <w:ind w:left="2160"/>
      </w:pPr>
    </w:p>
    <w:p w:rsidR="005654FA" w:rsidP="005654FA" w:rsidRDefault="005654FA" w14:paraId="4FD72009" w14:textId="776DCDD6">
      <w:pPr>
        <w:pStyle w:val="Puntoelenco"/>
        <w:ind w:left="1440"/>
      </w:pPr>
      <w:r>
        <w:t xml:space="preserve">Exit </w:t>
      </w:r>
      <w:proofErr w:type="spellStart"/>
      <w:r>
        <w:t>Condition</w:t>
      </w:r>
      <w:proofErr w:type="spellEnd"/>
      <w:r>
        <w:t xml:space="preserve"> : l’ordine viene salvato nel sistema e l’utente viene reindirizzato ad una pagina di conferma dell’ordine.</w:t>
      </w:r>
    </w:p>
    <w:p w:rsidR="005654FA" w:rsidP="005654FA" w:rsidRDefault="005654FA" w14:paraId="4A7E8147" w14:textId="7232686B">
      <w:pPr>
        <w:pStyle w:val="Puntoelenco"/>
        <w:ind w:left="1440"/>
      </w:pPr>
    </w:p>
    <w:p w:rsidR="005654FA" w:rsidP="005654FA" w:rsidRDefault="005654FA" w14:paraId="12DCB2BB" w14:textId="1DF62D5D">
      <w:pPr>
        <w:pStyle w:val="Puntoelenco"/>
        <w:ind w:left="1440"/>
      </w:pPr>
      <w:proofErr w:type="spellStart"/>
      <w:r>
        <w:t>Exc</w:t>
      </w:r>
      <w:r w:rsidR="00346990">
        <w:t>e</w:t>
      </w:r>
      <w:r>
        <w:t>ption</w:t>
      </w:r>
      <w:proofErr w:type="spellEnd"/>
      <w:r>
        <w:t xml:space="preserve"> : l’Utente scegli</w:t>
      </w:r>
      <w:r w:rsidR="00346990">
        <w:t>e</w:t>
      </w:r>
      <w:r>
        <w:t xml:space="preserve"> di non procedere al pagamento, tornando alla home.</w:t>
      </w:r>
    </w:p>
    <w:p w:rsidR="005654FA" w:rsidP="005654FA" w:rsidRDefault="005654FA" w14:paraId="184F3292" w14:textId="3153D811">
      <w:pPr>
        <w:pStyle w:val="Puntoelenco"/>
        <w:ind w:left="1440"/>
      </w:pPr>
    </w:p>
    <w:p w:rsidR="005654FA" w:rsidP="005654FA" w:rsidRDefault="005654FA" w14:paraId="7894D386" w14:textId="6339622F">
      <w:pPr>
        <w:pStyle w:val="Puntoelenco"/>
        <w:ind w:left="1440"/>
      </w:pPr>
      <w:r>
        <w:t xml:space="preserve">Flusso alternativo : </w:t>
      </w:r>
    </w:p>
    <w:p w:rsidR="005654FA" w:rsidP="005654FA" w:rsidRDefault="005654FA" w14:paraId="3225B3AF" w14:textId="64C14485">
      <w:pPr>
        <w:pStyle w:val="Puntoelenco"/>
        <w:numPr>
          <w:ilvl w:val="0"/>
          <w:numId w:val="20"/>
        </w:numPr>
      </w:pPr>
      <w:r>
        <w:t>Nel caso l’utente al punto 2 sce</w:t>
      </w:r>
      <w:r w:rsidR="00346990">
        <w:t>lga</w:t>
      </w:r>
      <w:r>
        <w:t xml:space="preserve"> di aggiungere un nuovo indirizzo, questo viene reindirizzato alla pagina di aggiunta indirizzo,(UC3.1).</w:t>
      </w:r>
    </w:p>
    <w:p w:rsidR="005654FA" w:rsidP="005654FA" w:rsidRDefault="005654FA" w14:paraId="2C8285EA" w14:textId="265831A9">
      <w:pPr>
        <w:pStyle w:val="Puntoelenco"/>
      </w:pPr>
    </w:p>
    <w:p w:rsidR="005654FA" w:rsidP="005654FA" w:rsidRDefault="005654FA" w14:paraId="63C97E1F" w14:textId="5A39265B">
      <w:pPr>
        <w:pStyle w:val="Puntoelenco"/>
        <w:numPr>
          <w:ilvl w:val="0"/>
          <w:numId w:val="16"/>
        </w:numPr>
      </w:pPr>
      <w:r>
        <w:t>UC3.1 : aggiunta indirizzo</w:t>
      </w:r>
    </w:p>
    <w:p w:rsidR="005654FA" w:rsidP="005654FA" w:rsidRDefault="005654FA" w14:paraId="43F85343" w14:textId="77777777">
      <w:pPr>
        <w:pStyle w:val="Puntoelenco"/>
        <w:ind w:left="1080"/>
      </w:pPr>
    </w:p>
    <w:p w:rsidR="005654FA" w:rsidP="005654FA" w:rsidRDefault="005654FA" w14:paraId="289F0FAD" w14:textId="77777777">
      <w:pPr>
        <w:pStyle w:val="Puntoelenco"/>
        <w:ind w:left="1440"/>
      </w:pPr>
      <w:r>
        <w:t>Attore : Utente</w:t>
      </w:r>
    </w:p>
    <w:p w:rsidR="005654FA" w:rsidP="005654FA" w:rsidRDefault="005654FA" w14:paraId="79292D9F" w14:textId="77777777">
      <w:pPr>
        <w:pStyle w:val="Puntoelenco"/>
        <w:ind w:left="1440"/>
      </w:pPr>
    </w:p>
    <w:p w:rsidR="005654FA" w:rsidP="005654FA" w:rsidRDefault="005654FA" w14:paraId="3BC81B6E" w14:textId="4546E25A">
      <w:pPr>
        <w:pStyle w:val="Puntoelenco"/>
        <w:ind w:left="1440"/>
      </w:pPr>
      <w:r>
        <w:t xml:space="preserve">Entry </w:t>
      </w:r>
      <w:proofErr w:type="spellStart"/>
      <w:r>
        <w:t>Condition</w:t>
      </w:r>
      <w:proofErr w:type="spellEnd"/>
      <w:r>
        <w:t xml:space="preserve"> : Utente si trova nella pagina di aggiunta indirizzo</w:t>
      </w:r>
    </w:p>
    <w:p w:rsidR="005654FA" w:rsidP="005654FA" w:rsidRDefault="005654FA" w14:paraId="06D12FBE" w14:textId="77777777">
      <w:pPr>
        <w:pStyle w:val="Puntoelenco"/>
        <w:ind w:left="1440"/>
      </w:pPr>
    </w:p>
    <w:p w:rsidR="005654FA" w:rsidP="005654FA" w:rsidRDefault="005654FA" w14:paraId="22214B44" w14:textId="77777777">
      <w:pPr>
        <w:pStyle w:val="Puntoelenco"/>
        <w:ind w:left="1440"/>
      </w:pPr>
      <w:r>
        <w:t>Flusso di eventi :</w:t>
      </w:r>
    </w:p>
    <w:p w:rsidR="00346990" w:rsidP="00346990" w:rsidRDefault="00346990" w14:paraId="54C787E4" w14:textId="5BD67F09">
      <w:pPr>
        <w:pStyle w:val="Puntoelenco"/>
        <w:numPr>
          <w:ilvl w:val="0"/>
          <w:numId w:val="21"/>
        </w:numPr>
      </w:pPr>
      <w:r>
        <w:t>L’utente aggiunge la via, il CAP, la città, la provincia ed il numero di telefono.</w:t>
      </w:r>
    </w:p>
    <w:p w:rsidR="00346990" w:rsidP="00346990" w:rsidRDefault="00346990" w14:paraId="4ED468D7" w14:textId="0FEB315A">
      <w:pPr>
        <w:pStyle w:val="Puntoelenco"/>
        <w:numPr>
          <w:ilvl w:val="0"/>
          <w:numId w:val="21"/>
        </w:numPr>
      </w:pPr>
      <w:r>
        <w:t>L’utente invia i dati al sistema.</w:t>
      </w:r>
    </w:p>
    <w:p w:rsidR="00346990" w:rsidP="00346990" w:rsidRDefault="00346990" w14:paraId="4CD100D8" w14:textId="08B8804C">
      <w:pPr>
        <w:pStyle w:val="Puntoelenco"/>
        <w:numPr>
          <w:ilvl w:val="0"/>
          <w:numId w:val="21"/>
        </w:numPr>
      </w:pPr>
      <w:r>
        <w:t>Il sistema reindirizza alla pagina di checkout.</w:t>
      </w:r>
    </w:p>
    <w:p w:rsidR="00346990" w:rsidP="005654FA" w:rsidRDefault="00346990" w14:paraId="15719A59" w14:textId="77777777">
      <w:pPr>
        <w:pStyle w:val="Puntoelenco"/>
        <w:ind w:left="1440"/>
      </w:pPr>
    </w:p>
    <w:p w:rsidR="005654FA" w:rsidP="00346990" w:rsidRDefault="005654FA" w14:paraId="2075D718" w14:textId="7A8B1B1F">
      <w:pPr>
        <w:pStyle w:val="Puntoelenco"/>
        <w:ind w:left="1440"/>
      </w:pPr>
      <w:r>
        <w:t xml:space="preserve">Exit </w:t>
      </w:r>
      <w:proofErr w:type="spellStart"/>
      <w:r>
        <w:t>Condition</w:t>
      </w:r>
      <w:proofErr w:type="spellEnd"/>
      <w:r>
        <w:t xml:space="preserve"> : </w:t>
      </w:r>
      <w:r w:rsidR="00346990">
        <w:t>l’utente si trova nella pagina di checkout con l’indirizzo nuovo selezionato.</w:t>
      </w:r>
    </w:p>
    <w:p w:rsidR="005654FA" w:rsidP="005654FA" w:rsidRDefault="005654FA" w14:paraId="2B9696A4" w14:textId="471A62B4">
      <w:pPr>
        <w:pStyle w:val="Puntoelenco"/>
        <w:ind w:left="1440"/>
      </w:pPr>
    </w:p>
    <w:p w:rsidR="00B614D0" w:rsidP="00B614D0" w:rsidRDefault="00B614D0" w14:paraId="4F6BB109" w14:textId="1D75A27F">
      <w:pPr>
        <w:pStyle w:val="Puntoelenco"/>
        <w:numPr>
          <w:ilvl w:val="0"/>
          <w:numId w:val="16"/>
        </w:numPr>
      </w:pPr>
      <w:r>
        <w:t>UC4 : Registrazione Utente</w:t>
      </w:r>
    </w:p>
    <w:p w:rsidR="00B614D0" w:rsidP="00B614D0" w:rsidRDefault="00B614D0" w14:paraId="717378C3" w14:textId="77777777">
      <w:pPr>
        <w:pStyle w:val="Puntoelenco"/>
        <w:ind w:left="1080"/>
      </w:pPr>
    </w:p>
    <w:p w:rsidR="00B614D0" w:rsidP="00B614D0" w:rsidRDefault="00B614D0" w14:paraId="75ECD084" w14:textId="77777777">
      <w:pPr>
        <w:pStyle w:val="Puntoelenco"/>
        <w:ind w:left="1440"/>
      </w:pPr>
      <w:r>
        <w:t>Attore : Utente</w:t>
      </w:r>
    </w:p>
    <w:p w:rsidR="00B614D0" w:rsidP="00B614D0" w:rsidRDefault="00B614D0" w14:paraId="19084593" w14:textId="77777777">
      <w:pPr>
        <w:pStyle w:val="Puntoelenco"/>
        <w:ind w:left="1440"/>
      </w:pPr>
    </w:p>
    <w:p w:rsidR="00B614D0" w:rsidP="00B614D0" w:rsidRDefault="00B614D0" w14:paraId="6D61E859" w14:textId="6EC145DA">
      <w:pPr>
        <w:pStyle w:val="Puntoelenco"/>
        <w:ind w:left="1440"/>
      </w:pPr>
      <w:r>
        <w:t xml:space="preserve">Entry </w:t>
      </w:r>
      <w:proofErr w:type="spellStart"/>
      <w:r>
        <w:t>Condition</w:t>
      </w:r>
      <w:proofErr w:type="spellEnd"/>
      <w:r>
        <w:t xml:space="preserve"> : Utente si trova nella pagina di Login.</w:t>
      </w:r>
    </w:p>
    <w:p w:rsidR="00B614D0" w:rsidP="00B614D0" w:rsidRDefault="00B614D0" w14:paraId="601B9744" w14:textId="77777777">
      <w:pPr>
        <w:pStyle w:val="Puntoelenco"/>
        <w:ind w:left="1440"/>
      </w:pPr>
    </w:p>
    <w:p w:rsidR="00B614D0" w:rsidP="00B614D0" w:rsidRDefault="00B614D0" w14:paraId="1D86EC23" w14:textId="77777777">
      <w:pPr>
        <w:pStyle w:val="Puntoelenco"/>
        <w:ind w:left="1440"/>
      </w:pPr>
      <w:r>
        <w:t>Flusso di eventi :</w:t>
      </w:r>
    </w:p>
    <w:p w:rsidR="00B614D0" w:rsidP="000309F6" w:rsidRDefault="000309F6" w14:paraId="5C1DCBC9" w14:textId="06BC0C85">
      <w:pPr>
        <w:pStyle w:val="Puntoelenco"/>
        <w:ind w:left="2160"/>
      </w:pPr>
      <w:r>
        <w:t>1.</w:t>
      </w:r>
      <w:r>
        <w:tab/>
      </w:r>
      <w:r w:rsidR="00B614D0">
        <w:t>L’utente seleziona “Registrazione”.</w:t>
      </w:r>
    </w:p>
    <w:p w:rsidR="00B614D0" w:rsidP="000309F6" w:rsidRDefault="000309F6" w14:paraId="7F077AB2" w14:textId="59394FED">
      <w:pPr>
        <w:pStyle w:val="Puntoelenco"/>
        <w:ind w:left="2160"/>
      </w:pPr>
      <w:r>
        <w:t>2.</w:t>
      </w:r>
      <w:r>
        <w:tab/>
      </w:r>
      <w:r w:rsidR="00B614D0">
        <w:t>Il sistema reindirizza alla pagina di registrazione.</w:t>
      </w:r>
    </w:p>
    <w:p w:rsidR="00B614D0" w:rsidP="000309F6" w:rsidRDefault="000309F6" w14:paraId="47FAAAA6" w14:textId="25383E47">
      <w:pPr>
        <w:pStyle w:val="Puntoelenco"/>
        <w:ind w:left="2880" w:hanging="720"/>
      </w:pPr>
      <w:r>
        <w:t>3.</w:t>
      </w:r>
      <w:r>
        <w:tab/>
      </w:r>
      <w:r w:rsidR="00B614D0">
        <w:t>L’utente inserisce nome, cognome, data, email, password, conferma password</w:t>
      </w:r>
      <w:r>
        <w:t>.</w:t>
      </w:r>
    </w:p>
    <w:p w:rsidR="000309F6" w:rsidP="000309F6" w:rsidRDefault="000309F6" w14:paraId="79B9E0F0" w14:textId="3FA029DC">
      <w:pPr>
        <w:pStyle w:val="Puntoelenco"/>
        <w:ind w:left="2880" w:hanging="720"/>
      </w:pPr>
      <w:r>
        <w:t>4.</w:t>
      </w:r>
      <w:r>
        <w:tab/>
      </w:r>
      <w:r>
        <w:t>Il sistema controlla il formato dei dati inseriti in base alla tabella UC1.</w:t>
      </w:r>
    </w:p>
    <w:p w:rsidR="000309F6" w:rsidP="000309F6" w:rsidRDefault="000309F6" w14:paraId="7E72ACDE" w14:textId="23054537">
      <w:pPr>
        <w:pStyle w:val="Puntoelenco"/>
        <w:ind w:left="2880" w:hanging="720"/>
      </w:pPr>
      <w:r>
        <w:t>5.</w:t>
      </w:r>
      <w:r>
        <w:tab/>
      </w:r>
      <w:r>
        <w:t>L’utente invia i dati al sistema.</w:t>
      </w:r>
    </w:p>
    <w:p w:rsidR="000309F6" w:rsidP="000309F6" w:rsidRDefault="000309F6" w14:paraId="5824BC20" w14:textId="5121A55B">
      <w:pPr>
        <w:pStyle w:val="Puntoelenco"/>
        <w:ind w:left="2880" w:hanging="720"/>
      </w:pPr>
      <w:r>
        <w:t>6.</w:t>
      </w:r>
      <w:r>
        <w:tab/>
      </w:r>
      <w:r>
        <w:t>Il sistema reindirizza l’utente alla pagina home.</w:t>
      </w:r>
    </w:p>
    <w:p w:rsidR="00AD6EA6" w:rsidP="000309F6" w:rsidRDefault="00AD6EA6" w14:paraId="12D1776B" w14:textId="77777777">
      <w:pPr>
        <w:pStyle w:val="Puntoelenco"/>
        <w:ind w:left="2880" w:hanging="720"/>
      </w:pPr>
    </w:p>
    <w:p w:rsidR="00B614D0" w:rsidP="00B614D0" w:rsidRDefault="00B614D0" w14:paraId="76718A74" w14:textId="0CE0A91C">
      <w:pPr>
        <w:pStyle w:val="Puntoelenco"/>
        <w:ind w:left="1440"/>
      </w:pPr>
      <w:r>
        <w:t xml:space="preserve">Exit </w:t>
      </w:r>
      <w:proofErr w:type="spellStart"/>
      <w:r>
        <w:t>Condition</w:t>
      </w:r>
      <w:proofErr w:type="spellEnd"/>
      <w:r>
        <w:t xml:space="preserve"> : l’utente</w:t>
      </w:r>
      <w:r w:rsidR="000309F6">
        <w:t xml:space="preserve"> è autenticato e</w:t>
      </w:r>
      <w:r>
        <w:t xml:space="preserve"> si trova nella pagina </w:t>
      </w:r>
      <w:r w:rsidR="000309F6">
        <w:t>home.</w:t>
      </w:r>
    </w:p>
    <w:p w:rsidR="000309F6" w:rsidP="00B614D0" w:rsidRDefault="000309F6" w14:paraId="21C44541" w14:textId="01A19D4B">
      <w:pPr>
        <w:pStyle w:val="Puntoelenco"/>
        <w:ind w:left="1440"/>
      </w:pPr>
    </w:p>
    <w:p w:rsidR="000309F6" w:rsidP="000309F6" w:rsidRDefault="000309F6" w14:paraId="3AAFD23F" w14:textId="77777777">
      <w:pPr>
        <w:pStyle w:val="Puntoelenco"/>
        <w:ind w:left="1440"/>
      </w:pPr>
      <w:proofErr w:type="spellStart"/>
      <w:r>
        <w:t>Exception</w:t>
      </w:r>
      <w:proofErr w:type="spellEnd"/>
      <w:r>
        <w:t xml:space="preserve"> : </w:t>
      </w:r>
    </w:p>
    <w:p w:rsidR="000309F6" w:rsidP="000309F6" w:rsidRDefault="000309F6" w14:paraId="06218329" w14:textId="77777777">
      <w:pPr>
        <w:pStyle w:val="Puntoelenco"/>
        <w:ind w:left="1440"/>
      </w:pPr>
    </w:p>
    <w:p w:rsidR="000309F6" w:rsidP="000309F6" w:rsidRDefault="000309F6" w14:paraId="701030A0" w14:textId="7391D72B">
      <w:pPr>
        <w:pStyle w:val="Puntoelenco"/>
        <w:numPr>
          <w:ilvl w:val="0"/>
          <w:numId w:val="13"/>
        </w:numPr>
      </w:pPr>
      <w:r>
        <w:t>Se il sistema al punto 4 rileva un formato errato, mostra un messaggio di errore per ogni formato errato(UC4.1).</w:t>
      </w:r>
    </w:p>
    <w:p w:rsidR="000309F6" w:rsidP="000309F6" w:rsidRDefault="000309F6" w14:paraId="35C57C3C" w14:textId="743BDFE3">
      <w:pPr>
        <w:pStyle w:val="Puntoelenco"/>
      </w:pPr>
    </w:p>
    <w:p w:rsidR="000309F6" w:rsidP="000309F6" w:rsidRDefault="000309F6" w14:paraId="3808FC5B" w14:textId="77777777">
      <w:pPr>
        <w:pStyle w:val="Puntoelenco"/>
      </w:pPr>
    </w:p>
    <w:p w:rsidR="000309F6" w:rsidP="000309F6" w:rsidRDefault="000309F6" w14:paraId="3826709F" w14:textId="5177F3B5">
      <w:pPr>
        <w:pStyle w:val="Puntoelenco"/>
        <w:numPr>
          <w:ilvl w:val="0"/>
          <w:numId w:val="16"/>
        </w:numPr>
      </w:pPr>
      <w:r>
        <w:t>UC4.1 : Registrazione  fallita</w:t>
      </w:r>
    </w:p>
    <w:p w:rsidR="000309F6" w:rsidP="000309F6" w:rsidRDefault="000309F6" w14:paraId="35BB5F66" w14:textId="77777777">
      <w:pPr>
        <w:pStyle w:val="Puntoelenco"/>
        <w:ind w:left="720"/>
      </w:pPr>
    </w:p>
    <w:p w:rsidR="000309F6" w:rsidP="000309F6" w:rsidRDefault="000309F6" w14:paraId="7047AB83" w14:textId="01CD3894">
      <w:pPr>
        <w:pStyle w:val="Puntoelenco"/>
        <w:ind w:left="1440"/>
      </w:pPr>
      <w:r>
        <w:t>Attore : Utente</w:t>
      </w:r>
    </w:p>
    <w:p w:rsidR="000309F6" w:rsidP="000309F6" w:rsidRDefault="000309F6" w14:paraId="088BAA2B" w14:textId="77777777">
      <w:pPr>
        <w:pStyle w:val="Puntoelenco"/>
        <w:ind w:left="1440"/>
      </w:pPr>
    </w:p>
    <w:p w:rsidR="000309F6" w:rsidP="000309F6" w:rsidRDefault="000309F6" w14:paraId="710BE48C" w14:textId="5DE598BB">
      <w:pPr>
        <w:pStyle w:val="Puntoelenco"/>
        <w:ind w:left="1440"/>
      </w:pPr>
      <w:r>
        <w:t xml:space="preserve">Entry </w:t>
      </w:r>
      <w:proofErr w:type="spellStart"/>
      <w:r>
        <w:t>condition</w:t>
      </w:r>
      <w:proofErr w:type="spellEnd"/>
      <w:r>
        <w:t xml:space="preserve"> : L’utente ha provato ad autenticarsi ma le credenziali non sono corrette.</w:t>
      </w:r>
    </w:p>
    <w:p w:rsidR="000309F6" w:rsidP="000309F6" w:rsidRDefault="000309F6" w14:paraId="704BC026" w14:textId="77777777">
      <w:pPr>
        <w:pStyle w:val="Puntoelenco"/>
        <w:ind w:left="1440"/>
      </w:pPr>
    </w:p>
    <w:p w:rsidR="000309F6" w:rsidP="000309F6" w:rsidRDefault="000309F6" w14:paraId="25176439" w14:textId="77777777">
      <w:pPr>
        <w:pStyle w:val="Puntoelenco"/>
        <w:ind w:left="1440"/>
      </w:pPr>
      <w:r>
        <w:t xml:space="preserve">Flusso di eventi : </w:t>
      </w:r>
    </w:p>
    <w:p w:rsidR="000309F6" w:rsidP="000309F6" w:rsidRDefault="000309F6" w14:paraId="0D6CA046" w14:textId="56DF8B7E">
      <w:pPr>
        <w:pStyle w:val="Puntoelenco"/>
        <w:numPr>
          <w:ilvl w:val="0"/>
          <w:numId w:val="31"/>
        </w:numPr>
      </w:pPr>
      <w:r>
        <w:t>Il sistema mostra un messaggio di errore per ogni campo con formato errato.</w:t>
      </w:r>
    </w:p>
    <w:p w:rsidR="000309F6" w:rsidP="000309F6" w:rsidRDefault="000309F6" w14:paraId="1B4D4E6F" w14:textId="7D7FC575">
      <w:pPr>
        <w:pStyle w:val="Puntoelenco"/>
        <w:numPr>
          <w:ilvl w:val="0"/>
          <w:numId w:val="31"/>
        </w:numPr>
      </w:pPr>
      <w:r>
        <w:t>Il sistema attende un nuovo inserimento dei dati.</w:t>
      </w:r>
    </w:p>
    <w:p w:rsidR="000309F6" w:rsidP="000309F6" w:rsidRDefault="000309F6" w14:paraId="7FC6CA38" w14:textId="77777777">
      <w:pPr>
        <w:pStyle w:val="Puntoelenco"/>
        <w:ind w:left="1440"/>
      </w:pPr>
    </w:p>
    <w:p w:rsidR="000309F6" w:rsidP="000309F6" w:rsidRDefault="000309F6" w14:paraId="2A1F8C5E" w14:textId="65158F8B">
      <w:pPr>
        <w:pStyle w:val="Puntoelenco"/>
        <w:ind w:left="1440"/>
      </w:pPr>
      <w:r>
        <w:t xml:space="preserve">Exit </w:t>
      </w:r>
      <w:proofErr w:type="spellStart"/>
      <w:r>
        <w:t>condition</w:t>
      </w:r>
      <w:proofErr w:type="spellEnd"/>
      <w:r>
        <w:t xml:space="preserve"> : L’utente è autenticato e si trova nella</w:t>
      </w:r>
      <w:r w:rsidR="00AD6EA6">
        <w:t xml:space="preserve"> </w:t>
      </w:r>
      <w:r>
        <w:t>home page.</w:t>
      </w:r>
    </w:p>
    <w:p w:rsidR="000309F6" w:rsidP="00B614D0" w:rsidRDefault="000309F6" w14:paraId="301BEF15" w14:textId="77777777">
      <w:pPr>
        <w:pStyle w:val="Puntoelenco"/>
        <w:ind w:left="1440"/>
      </w:pPr>
    </w:p>
    <w:p w:rsidR="000309F6" w:rsidP="00B614D0" w:rsidRDefault="000309F6" w14:paraId="0EE05E0B" w14:textId="50848E4F">
      <w:pPr>
        <w:pStyle w:val="Puntoelenco"/>
        <w:ind w:left="1440"/>
      </w:pPr>
    </w:p>
    <w:p w:rsidR="000309F6" w:rsidP="00B614D0" w:rsidRDefault="000309F6" w14:paraId="08543D07" w14:textId="77777777">
      <w:pPr>
        <w:pStyle w:val="Puntoelenco"/>
        <w:ind w:left="1440"/>
      </w:pPr>
    </w:p>
    <w:p w:rsidR="00691DEC" w:rsidP="00691DEC" w:rsidRDefault="00691DEC" w14:paraId="6B36CD3F" w14:textId="0E991EFB">
      <w:pPr>
        <w:pStyle w:val="Puntoelenco"/>
        <w:numPr>
          <w:ilvl w:val="0"/>
          <w:numId w:val="16"/>
        </w:numPr>
      </w:pPr>
      <w:r>
        <w:t>UC</w:t>
      </w:r>
      <w:r w:rsidR="00CD26AA">
        <w:t xml:space="preserve"> </w:t>
      </w:r>
      <w:r>
        <w:t xml:space="preserve">: </w:t>
      </w:r>
      <w:r>
        <w:t>ricerca prodotto</w:t>
      </w:r>
    </w:p>
    <w:p w:rsidR="00691DEC" w:rsidP="00923D5D" w:rsidRDefault="00691DEC" w14:paraId="306CD3D6" w14:textId="77777777">
      <w:pPr>
        <w:pStyle w:val="Puntoelenco"/>
        <w:ind w:left="1080"/>
      </w:pPr>
    </w:p>
    <w:p w:rsidR="00691DEC" w:rsidP="00923D5D" w:rsidRDefault="00691DEC" w14:paraId="5A078C96" w14:textId="77777777">
      <w:pPr>
        <w:pStyle w:val="Puntoelenco"/>
        <w:ind w:left="1440"/>
      </w:pPr>
      <w:r>
        <w:t>Attore : Utente</w:t>
      </w:r>
    </w:p>
    <w:p w:rsidR="00691DEC" w:rsidP="00923D5D" w:rsidRDefault="00691DEC" w14:paraId="6EA93A25" w14:textId="77777777">
      <w:pPr>
        <w:pStyle w:val="Puntoelenco"/>
        <w:ind w:left="1440"/>
      </w:pPr>
    </w:p>
    <w:p w:rsidR="00691DEC" w:rsidP="00923D5D" w:rsidRDefault="00691DEC" w14:paraId="6D288D9B" w14:textId="5B314ED1">
      <w:pPr>
        <w:pStyle w:val="Puntoelenco"/>
        <w:ind w:left="1440"/>
      </w:pPr>
      <w:r>
        <w:t xml:space="preserve">Entry </w:t>
      </w:r>
      <w:proofErr w:type="spellStart"/>
      <w:r>
        <w:t>Condition</w:t>
      </w:r>
      <w:proofErr w:type="spellEnd"/>
      <w:r>
        <w:t xml:space="preserve"> : Utente si trova nella </w:t>
      </w:r>
      <w:r>
        <w:t>homepage</w:t>
      </w:r>
    </w:p>
    <w:p w:rsidR="00691DEC" w:rsidP="00923D5D" w:rsidRDefault="00691DEC" w14:paraId="47CD705D" w14:textId="77777777">
      <w:pPr>
        <w:pStyle w:val="Puntoelenco"/>
        <w:ind w:left="1440"/>
      </w:pPr>
    </w:p>
    <w:p w:rsidR="00691DEC" w:rsidP="00923D5D" w:rsidRDefault="00691DEC" w14:paraId="2F5C7FC5" w14:textId="77777777">
      <w:pPr>
        <w:pStyle w:val="Puntoelenco"/>
        <w:ind w:left="1440"/>
      </w:pPr>
      <w:r>
        <w:t>Flusso di eventi :</w:t>
      </w:r>
    </w:p>
    <w:p w:rsidR="00691DEC" w:rsidP="00691DEC" w:rsidRDefault="00691DEC" w14:paraId="0A9E7632" w14:textId="05A6CE4D">
      <w:pPr>
        <w:pStyle w:val="Puntoelenco"/>
        <w:numPr>
          <w:ilvl w:val="0"/>
          <w:numId w:val="21"/>
        </w:numPr>
      </w:pPr>
      <w:r>
        <w:t xml:space="preserve">L’utente </w:t>
      </w:r>
      <w:r w:rsidR="0032056D">
        <w:t>scrive il nome del Brand nel campo di ricerca</w:t>
      </w:r>
    </w:p>
    <w:p w:rsidR="00691DEC" w:rsidP="00691DEC" w:rsidRDefault="00691DEC" w14:paraId="7C291688" w14:textId="77777777">
      <w:pPr>
        <w:pStyle w:val="Puntoelenco"/>
        <w:numPr>
          <w:ilvl w:val="0"/>
          <w:numId w:val="21"/>
        </w:numPr>
      </w:pPr>
      <w:r>
        <w:t>L’utente invia i dati al sistema.</w:t>
      </w:r>
    </w:p>
    <w:p w:rsidR="00691DEC" w:rsidP="00691DEC" w:rsidRDefault="00691DEC" w14:paraId="4F524C5A" w14:textId="5407F287">
      <w:pPr>
        <w:pStyle w:val="Puntoelenco"/>
        <w:numPr>
          <w:ilvl w:val="0"/>
          <w:numId w:val="21"/>
        </w:numPr>
      </w:pPr>
      <w:r>
        <w:t xml:space="preserve">Il sistema reindirizza alla </w:t>
      </w:r>
      <w:r w:rsidR="0032056D">
        <w:t>pagina del catalogo esclusivamente del</w:t>
      </w:r>
      <w:r w:rsidR="00CD26AA">
        <w:t xml:space="preserve"> Brand </w:t>
      </w:r>
      <w:r w:rsidR="0032056D">
        <w:t>inserito.</w:t>
      </w:r>
    </w:p>
    <w:p w:rsidR="00691DEC" w:rsidP="00923D5D" w:rsidRDefault="00691DEC" w14:paraId="2347F6BB" w14:textId="77777777">
      <w:pPr>
        <w:pStyle w:val="Puntoelenco"/>
        <w:ind w:left="1440"/>
      </w:pPr>
    </w:p>
    <w:p w:rsidR="00691DEC" w:rsidP="00923D5D" w:rsidRDefault="00691DEC" w14:paraId="1AD13C34" w14:textId="74F531BD">
      <w:pPr>
        <w:pStyle w:val="Puntoelenco"/>
        <w:ind w:left="1440"/>
      </w:pPr>
      <w:r>
        <w:t xml:space="preserve">Exit </w:t>
      </w:r>
      <w:proofErr w:type="spellStart"/>
      <w:r>
        <w:t>Condition</w:t>
      </w:r>
      <w:proofErr w:type="spellEnd"/>
      <w:r>
        <w:t xml:space="preserve"> : l’utente si trova nella pagina di </w:t>
      </w:r>
      <w:r w:rsidR="0032056D">
        <w:t>catalogo del brand desiderato</w:t>
      </w:r>
    </w:p>
    <w:p w:rsidR="00CD26AA" w:rsidP="00923D5D" w:rsidRDefault="00CD26AA" w14:paraId="443D3F58" w14:textId="77777777">
      <w:pPr>
        <w:pStyle w:val="Puntoelenco"/>
        <w:ind w:left="1440"/>
      </w:pPr>
    </w:p>
    <w:p w:rsidR="001118ED" w:rsidP="001118ED" w:rsidRDefault="001118ED" w14:paraId="16266D82" w14:textId="1B3339B4">
      <w:pPr>
        <w:pStyle w:val="Puntoelenco"/>
        <w:numPr>
          <w:ilvl w:val="0"/>
          <w:numId w:val="16"/>
        </w:numPr>
      </w:pPr>
      <w:r>
        <w:t xml:space="preserve">UC : </w:t>
      </w:r>
      <w:r>
        <w:t>Visualizzazione cat</w:t>
      </w:r>
      <w:r w:rsidR="00CD6A30">
        <w:t>alogo per categoria</w:t>
      </w:r>
      <w:r>
        <w:t xml:space="preserve"> </w:t>
      </w:r>
    </w:p>
    <w:p w:rsidR="001118ED" w:rsidP="00923D5D" w:rsidRDefault="001118ED" w14:paraId="5B43C707" w14:textId="77777777">
      <w:pPr>
        <w:pStyle w:val="Puntoelenco"/>
        <w:ind w:left="1080"/>
      </w:pPr>
    </w:p>
    <w:p w:rsidR="001118ED" w:rsidP="00923D5D" w:rsidRDefault="001118ED" w14:paraId="5237373A" w14:textId="77777777">
      <w:pPr>
        <w:pStyle w:val="Puntoelenco"/>
        <w:ind w:left="1440"/>
      </w:pPr>
      <w:r>
        <w:t>Attore : Utente</w:t>
      </w:r>
    </w:p>
    <w:p w:rsidR="001118ED" w:rsidP="00923D5D" w:rsidRDefault="001118ED" w14:paraId="2B4E8430" w14:textId="77777777">
      <w:pPr>
        <w:pStyle w:val="Puntoelenco"/>
        <w:ind w:left="1440"/>
      </w:pPr>
    </w:p>
    <w:p w:rsidR="001118ED" w:rsidP="00923D5D" w:rsidRDefault="001118ED" w14:paraId="7E31F04A" w14:textId="77777777">
      <w:pPr>
        <w:pStyle w:val="Puntoelenco"/>
        <w:ind w:left="1440"/>
      </w:pPr>
      <w:r>
        <w:lastRenderedPageBreak/>
        <w:t xml:space="preserve">Entry </w:t>
      </w:r>
      <w:proofErr w:type="spellStart"/>
      <w:r>
        <w:t>Condition</w:t>
      </w:r>
      <w:proofErr w:type="spellEnd"/>
      <w:r>
        <w:t xml:space="preserve"> : Utente si trova nella homepage</w:t>
      </w:r>
    </w:p>
    <w:p w:rsidR="001118ED" w:rsidP="00923D5D" w:rsidRDefault="001118ED" w14:paraId="5CDC3254" w14:textId="77777777">
      <w:pPr>
        <w:pStyle w:val="Puntoelenco"/>
        <w:ind w:left="1440"/>
      </w:pPr>
    </w:p>
    <w:p w:rsidR="001118ED" w:rsidP="00923D5D" w:rsidRDefault="001118ED" w14:paraId="0683ACA4" w14:textId="77777777">
      <w:pPr>
        <w:pStyle w:val="Puntoelenco"/>
        <w:ind w:left="1440"/>
      </w:pPr>
      <w:r>
        <w:t>Flusso di eventi :</w:t>
      </w:r>
    </w:p>
    <w:p w:rsidR="001118ED" w:rsidP="00CD6A30" w:rsidRDefault="001118ED" w14:paraId="281FDAA6" w14:textId="301AC28D">
      <w:pPr>
        <w:pStyle w:val="Puntoelenco"/>
        <w:numPr>
          <w:ilvl w:val="0"/>
          <w:numId w:val="21"/>
        </w:numPr>
        <w:rPr/>
      </w:pPr>
      <w:r w:rsidR="001118ED">
        <w:rPr/>
        <w:t xml:space="preserve">L’utente </w:t>
      </w:r>
      <w:r w:rsidR="00CD6A30">
        <w:rPr/>
        <w:t>se</w:t>
      </w:r>
      <w:r w:rsidR="00CD6A30">
        <w:rPr/>
        <w:t>l</w:t>
      </w:r>
      <w:r w:rsidR="17D809BF">
        <w:rPr/>
        <w:t>e</w:t>
      </w:r>
      <w:r w:rsidR="00CD6A30">
        <w:rPr/>
        <w:t>ziona</w:t>
      </w:r>
      <w:r w:rsidR="00CD6A30">
        <w:rPr/>
        <w:t xml:space="preserve"> lo shop/catalogo </w:t>
      </w:r>
    </w:p>
    <w:p w:rsidR="001118ED" w:rsidP="001118ED" w:rsidRDefault="001118ED" w14:paraId="6913C8DA" w14:textId="44FA954B">
      <w:pPr>
        <w:pStyle w:val="Puntoelenco"/>
        <w:numPr>
          <w:ilvl w:val="0"/>
          <w:numId w:val="21"/>
        </w:numPr>
      </w:pPr>
      <w:r>
        <w:t xml:space="preserve">Il sistema reindirizza alla pagina del </w:t>
      </w:r>
      <w:r w:rsidR="00C0058A">
        <w:t>catalogo</w:t>
      </w:r>
    </w:p>
    <w:p w:rsidR="00C0058A" w:rsidP="001118ED" w:rsidRDefault="00C0058A" w14:paraId="587F06BC" w14:textId="38D8A46D">
      <w:pPr>
        <w:pStyle w:val="Puntoelenco"/>
        <w:numPr>
          <w:ilvl w:val="0"/>
          <w:numId w:val="21"/>
        </w:numPr>
        <w:rPr/>
      </w:pPr>
      <w:r w:rsidR="00C0058A">
        <w:rPr/>
        <w:t xml:space="preserve">L’utente tramite delle </w:t>
      </w:r>
      <w:proofErr w:type="spellStart"/>
      <w:r w:rsidR="00C0058A">
        <w:rPr/>
        <w:t>checkbox</w:t>
      </w:r>
      <w:proofErr w:type="spellEnd"/>
      <w:r w:rsidR="00C0058A">
        <w:rPr/>
        <w:t xml:space="preserve"> </w:t>
      </w:r>
      <w:r w:rsidRPr="791E910B" w:rsidR="00C0058A">
        <w:rPr>
          <w:u w:val="single"/>
        </w:rPr>
        <w:t>seleziona</w:t>
      </w:r>
      <w:r w:rsidR="00C0058A">
        <w:rPr/>
        <w:t xml:space="preserve"> il genere (Uomo/Donna)</w:t>
      </w:r>
      <w:r w:rsidR="00D76E32">
        <w:rPr/>
        <w:t xml:space="preserve"> (opzionale)</w:t>
      </w:r>
    </w:p>
    <w:p w:rsidR="00C0058A" w:rsidP="001118ED" w:rsidRDefault="00C0058A" w14:paraId="34086119" w14:textId="7A06BFC5">
      <w:pPr>
        <w:pStyle w:val="Puntoelenco"/>
        <w:numPr>
          <w:ilvl w:val="0"/>
          <w:numId w:val="21"/>
        </w:numPr>
      </w:pPr>
      <w:r>
        <w:t xml:space="preserve">L’utente tramite delle </w:t>
      </w:r>
      <w:proofErr w:type="spellStart"/>
      <w:r>
        <w:t>checkbox</w:t>
      </w:r>
      <w:proofErr w:type="spellEnd"/>
      <w:r>
        <w:t xml:space="preserve"> seleziona la tipologia </w:t>
      </w:r>
      <w:proofErr w:type="spellStart"/>
      <w:r w:rsidR="00316397">
        <w:t>Sole,vista,luce</w:t>
      </w:r>
      <w:proofErr w:type="spellEnd"/>
      <w:r w:rsidR="00316397">
        <w:t xml:space="preserve"> blue (opzionale)</w:t>
      </w:r>
    </w:p>
    <w:p w:rsidR="00316397" w:rsidP="001118ED" w:rsidRDefault="00316397" w14:paraId="11F4DE8F" w14:textId="049770A0">
      <w:pPr>
        <w:pStyle w:val="Puntoelenco"/>
        <w:numPr>
          <w:ilvl w:val="0"/>
          <w:numId w:val="21"/>
        </w:numPr>
      </w:pPr>
      <w:r>
        <w:t xml:space="preserve">Il sistema ricarica la pagina </w:t>
      </w:r>
      <w:r w:rsidR="00F739B8">
        <w:t>del catalogo in base alle scelte selezionate dall’utente</w:t>
      </w:r>
    </w:p>
    <w:p w:rsidR="001118ED" w:rsidP="00923D5D" w:rsidRDefault="001118ED" w14:paraId="370D3607" w14:textId="77777777">
      <w:pPr>
        <w:pStyle w:val="Puntoelenco"/>
        <w:ind w:left="1440"/>
      </w:pPr>
    </w:p>
    <w:p w:rsidR="001118ED" w:rsidP="00923D5D" w:rsidRDefault="001118ED" w14:paraId="10DE746D" w14:textId="4B63674E">
      <w:pPr>
        <w:pStyle w:val="Puntoelenco"/>
        <w:ind w:left="1440"/>
      </w:pPr>
      <w:r>
        <w:t xml:space="preserve">Exit </w:t>
      </w:r>
      <w:proofErr w:type="spellStart"/>
      <w:r>
        <w:t>Condition</w:t>
      </w:r>
      <w:proofErr w:type="spellEnd"/>
      <w:r>
        <w:t xml:space="preserve"> : l’utente si trova nella pagina di catalogo </w:t>
      </w:r>
      <w:r w:rsidR="00590A01">
        <w:t>della categoria voluta</w:t>
      </w:r>
    </w:p>
    <w:p w:rsidR="001118ED" w:rsidP="00923D5D" w:rsidRDefault="001118ED" w14:paraId="412530D2" w14:textId="77777777">
      <w:pPr>
        <w:pStyle w:val="Puntoelenco"/>
        <w:ind w:left="1440"/>
      </w:pPr>
    </w:p>
    <w:p w:rsidR="00F1293D" w:rsidP="00F1293D" w:rsidRDefault="00F1293D" w14:paraId="5173113D" w14:textId="5FC19C7F">
      <w:pPr>
        <w:pStyle w:val="Puntoelenco"/>
        <w:numPr>
          <w:ilvl w:val="0"/>
          <w:numId w:val="16"/>
        </w:numPr>
        <w:rPr/>
      </w:pPr>
      <w:r w:rsidR="00F1293D">
        <w:rPr/>
        <w:t xml:space="preserve">UC : </w:t>
      </w:r>
      <w:r w:rsidR="00F1293D">
        <w:rPr/>
        <w:t xml:space="preserve">Scrivere </w:t>
      </w:r>
      <w:r w:rsidR="00F1293D">
        <w:rPr/>
        <w:t>rece</w:t>
      </w:r>
      <w:r w:rsidR="262C1734">
        <w:rPr/>
        <w:t>n</w:t>
      </w:r>
      <w:r w:rsidR="00F1293D">
        <w:rPr/>
        <w:t>sione</w:t>
      </w:r>
    </w:p>
    <w:p w:rsidR="00F1293D" w:rsidP="00923D5D" w:rsidRDefault="00F1293D" w14:paraId="46693EB5" w14:textId="77777777">
      <w:pPr>
        <w:pStyle w:val="Puntoelenco"/>
        <w:ind w:left="1080"/>
      </w:pPr>
    </w:p>
    <w:p w:rsidR="00F1293D" w:rsidP="00923D5D" w:rsidRDefault="00F1293D" w14:paraId="4E976EA9" w14:textId="77777777">
      <w:pPr>
        <w:pStyle w:val="Puntoelenco"/>
        <w:ind w:left="1440"/>
      </w:pPr>
      <w:r>
        <w:t>Attore : Utente</w:t>
      </w:r>
    </w:p>
    <w:p w:rsidR="00F1293D" w:rsidP="00923D5D" w:rsidRDefault="00F1293D" w14:paraId="227D191F" w14:textId="77777777">
      <w:pPr>
        <w:pStyle w:val="Puntoelenco"/>
        <w:ind w:left="1440"/>
      </w:pPr>
    </w:p>
    <w:p w:rsidR="00F1293D" w:rsidP="00923D5D" w:rsidRDefault="00F1293D" w14:paraId="343977EE" w14:textId="10325F07">
      <w:pPr>
        <w:pStyle w:val="Puntoelenco"/>
        <w:ind w:left="1440"/>
      </w:pPr>
      <w:r>
        <w:t xml:space="preserve">Entry </w:t>
      </w:r>
      <w:proofErr w:type="spellStart"/>
      <w:r>
        <w:t>Condition</w:t>
      </w:r>
      <w:proofErr w:type="spellEnd"/>
      <w:r>
        <w:t xml:space="preserve"> : Utente </w:t>
      </w:r>
      <w:r w:rsidR="006B00DF">
        <w:t>ha acquistato il prodotto</w:t>
      </w:r>
      <w:r w:rsidR="00996644">
        <w:t xml:space="preserve"> e si trova in dettagli ordine </w:t>
      </w:r>
    </w:p>
    <w:p w:rsidR="00F1293D" w:rsidP="00923D5D" w:rsidRDefault="00F1293D" w14:paraId="1BBAABBF" w14:textId="77777777">
      <w:pPr>
        <w:pStyle w:val="Puntoelenco"/>
        <w:ind w:left="1440"/>
      </w:pPr>
    </w:p>
    <w:p w:rsidR="00F1293D" w:rsidP="00923D5D" w:rsidRDefault="00F1293D" w14:paraId="635B8066" w14:textId="77777777">
      <w:pPr>
        <w:pStyle w:val="Puntoelenco"/>
        <w:ind w:left="1440"/>
      </w:pPr>
      <w:r>
        <w:t>Flusso di eventi :</w:t>
      </w:r>
    </w:p>
    <w:p w:rsidR="00F1293D" w:rsidP="00F1293D" w:rsidRDefault="00F1293D" w14:paraId="4859A3DE" w14:textId="7C1538FE">
      <w:pPr>
        <w:pStyle w:val="Puntoelenco"/>
        <w:numPr>
          <w:ilvl w:val="0"/>
          <w:numId w:val="21"/>
        </w:numPr>
      </w:pPr>
      <w:r>
        <w:t>L’utente s</w:t>
      </w:r>
      <w:r w:rsidR="008F1FD7">
        <w:t>eleziona il prodotto acquistato</w:t>
      </w:r>
    </w:p>
    <w:p w:rsidR="008F1FD7" w:rsidP="00F1293D" w:rsidRDefault="008F1FD7" w14:paraId="70D61903" w14:textId="693C71E8">
      <w:pPr>
        <w:pStyle w:val="Puntoelenco"/>
        <w:numPr>
          <w:ilvl w:val="0"/>
          <w:numId w:val="21"/>
        </w:numPr>
      </w:pPr>
      <w:r>
        <w:t>Il</w:t>
      </w:r>
      <w:r w:rsidR="00996644">
        <w:t xml:space="preserve"> sistema permette tramite casella di testo di inserire la recensione</w:t>
      </w:r>
    </w:p>
    <w:p w:rsidR="00F1293D" w:rsidP="00F1293D" w:rsidRDefault="00F1293D" w14:paraId="31F05B2F" w14:textId="1C463BA3">
      <w:pPr>
        <w:pStyle w:val="Puntoelenco"/>
        <w:numPr>
          <w:ilvl w:val="0"/>
          <w:numId w:val="21"/>
        </w:numPr>
      </w:pPr>
      <w:r>
        <w:t xml:space="preserve">L’utente </w:t>
      </w:r>
      <w:r w:rsidR="00996644">
        <w:t>scrive la recensione</w:t>
      </w:r>
    </w:p>
    <w:p w:rsidR="00996644" w:rsidP="00F1293D" w:rsidRDefault="00996644" w14:paraId="104A5A9C" w14:textId="7277CEA4">
      <w:pPr>
        <w:pStyle w:val="Puntoelenco"/>
        <w:numPr>
          <w:ilvl w:val="0"/>
          <w:numId w:val="21"/>
        </w:numPr>
      </w:pPr>
      <w:r>
        <w:t>L’utente invia i dati al sistema</w:t>
      </w:r>
    </w:p>
    <w:p w:rsidR="00F1293D" w:rsidP="00F1293D" w:rsidRDefault="00F1293D" w14:paraId="6CE6E440" w14:textId="13212314">
      <w:pPr>
        <w:pStyle w:val="Puntoelenco"/>
        <w:numPr>
          <w:ilvl w:val="0"/>
          <w:numId w:val="21"/>
        </w:numPr>
      </w:pPr>
      <w:r>
        <w:t xml:space="preserve">Il sistema </w:t>
      </w:r>
      <w:r w:rsidR="004F0BBC">
        <w:t>salva la recensione</w:t>
      </w:r>
    </w:p>
    <w:p w:rsidR="00F1293D" w:rsidP="00923D5D" w:rsidRDefault="00F1293D" w14:paraId="70CF64B5" w14:textId="77777777">
      <w:pPr>
        <w:pStyle w:val="Puntoelenco"/>
        <w:ind w:left="1440"/>
      </w:pPr>
    </w:p>
    <w:p w:rsidR="00F1293D" w:rsidP="00923D5D" w:rsidRDefault="00F1293D" w14:paraId="5F575E86" w14:textId="06828D2E">
      <w:pPr>
        <w:pStyle w:val="Puntoelenco"/>
        <w:ind w:left="1440"/>
      </w:pPr>
      <w:r>
        <w:t xml:space="preserve">Exit </w:t>
      </w:r>
      <w:proofErr w:type="spellStart"/>
      <w:r>
        <w:t>Condition</w:t>
      </w:r>
      <w:proofErr w:type="spellEnd"/>
      <w:r>
        <w:t xml:space="preserve"> : l’utente </w:t>
      </w:r>
      <w:r w:rsidR="004F0BBC">
        <w:t xml:space="preserve">ha lasciato </w:t>
      </w:r>
      <w:r w:rsidR="00A07D2D">
        <w:t xml:space="preserve">la </w:t>
      </w:r>
      <w:r w:rsidR="004F0BBC">
        <w:t>sua recensione</w:t>
      </w:r>
    </w:p>
    <w:p w:rsidR="00F1293D" w:rsidP="00923D5D" w:rsidRDefault="00F1293D" w14:paraId="35D234BD" w14:textId="77777777">
      <w:pPr>
        <w:pStyle w:val="Puntoelenco"/>
        <w:ind w:left="1440"/>
      </w:pPr>
    </w:p>
    <w:p w:rsidR="00F1293D" w:rsidP="00923D5D" w:rsidRDefault="00F1293D" w14:paraId="5C3E0C60" w14:textId="77777777">
      <w:pPr>
        <w:pStyle w:val="Puntoelenco"/>
        <w:ind w:left="1440"/>
      </w:pPr>
    </w:p>
    <w:p w:rsidR="001118ED" w:rsidP="00923D5D" w:rsidRDefault="001118ED" w14:paraId="4ACEBD1C" w14:textId="77777777">
      <w:pPr>
        <w:pStyle w:val="Puntoelenco"/>
        <w:ind w:left="1440"/>
      </w:pPr>
    </w:p>
    <w:p w:rsidR="00CD26AA" w:rsidP="00923D5D" w:rsidRDefault="00CD26AA" w14:paraId="5ACDBEFC" w14:textId="06C0310D">
      <w:pPr>
        <w:pStyle w:val="Puntoelenco"/>
        <w:ind w:left="1440"/>
      </w:pPr>
    </w:p>
    <w:p w:rsidR="00CD26AA" w:rsidP="00923D5D" w:rsidRDefault="00CD26AA" w14:paraId="72B6BD78" w14:textId="77777777">
      <w:pPr>
        <w:pStyle w:val="Puntoelenco"/>
        <w:ind w:left="1440"/>
      </w:pPr>
    </w:p>
    <w:p w:rsidR="00B614D0" w:rsidP="005654FA" w:rsidRDefault="00B614D0" w14:paraId="5A49771E" w14:textId="77777777">
      <w:pPr>
        <w:pStyle w:val="Puntoelenco"/>
        <w:ind w:left="1440"/>
      </w:pPr>
    </w:p>
    <w:p w:rsidR="005654FA" w:rsidP="005654FA" w:rsidRDefault="005654FA" w14:paraId="51037169" w14:textId="77777777">
      <w:pPr>
        <w:pStyle w:val="Puntoelenco"/>
        <w:ind w:left="1440"/>
      </w:pPr>
    </w:p>
    <w:p w:rsidR="009368F1" w:rsidP="009956EE" w:rsidRDefault="009368F1" w14:paraId="6BB623D7" w14:textId="77777777">
      <w:pPr>
        <w:pStyle w:val="Puntoelenco"/>
        <w:ind w:left="1440"/>
      </w:pPr>
    </w:p>
    <w:p w:rsidR="009368F1" w:rsidP="009956EE" w:rsidRDefault="009368F1" w14:paraId="047C0BA7" w14:textId="77777777">
      <w:pPr>
        <w:pStyle w:val="Puntoelenco"/>
        <w:ind w:left="1440"/>
      </w:pPr>
    </w:p>
    <w:p w:rsidR="00200D18" w:rsidP="00200D18" w:rsidRDefault="00200D18" w14:paraId="48846B3A" w14:textId="1B126A70">
      <w:pPr>
        <w:pStyle w:val="Puntoelenco"/>
        <w:ind w:left="2880"/>
      </w:pPr>
    </w:p>
    <w:p w:rsidR="00200D18" w:rsidP="00200D18" w:rsidRDefault="00200D18" w14:paraId="2C8A006A" w14:textId="77777777">
      <w:pPr>
        <w:pStyle w:val="Puntoelenco"/>
        <w:ind w:left="2880"/>
      </w:pPr>
    </w:p>
    <w:p w:rsidR="002E5EB6" w:rsidP="002E5EB6" w:rsidRDefault="002E5EB6" w14:paraId="60791BEB" w14:textId="0B4664F5">
      <w:pPr>
        <w:pStyle w:val="Titolo1"/>
        <w:ind w:left="720"/>
      </w:pPr>
      <w:r>
        <w:t>Scenario Aggiunta Prodotto al catalogo (ADMIN)</w:t>
      </w:r>
    </w:p>
    <w:p w:rsidR="002E5EB6" w:rsidP="002E5EB6" w:rsidRDefault="00400A6A" w14:paraId="269BC1B4" w14:textId="20714D14">
      <w:pPr>
        <w:pStyle w:val="Titolo1"/>
        <w:ind w:left="720"/>
        <w:rPr>
          <w:rFonts w:asciiTheme="minorHAnsi" w:hAnsiTheme="minorHAnsi" w:cstheme="minorHAnsi"/>
          <w:b w:val="0"/>
          <w:bCs/>
          <w:sz w:val="22"/>
          <w:szCs w:val="22"/>
        </w:rPr>
      </w:pPr>
      <w:r>
        <w:rPr>
          <w:rFonts w:asciiTheme="minorHAnsi" w:hAnsiTheme="minorHAnsi" w:cstheme="minorHAnsi"/>
          <w:b w:val="0"/>
          <w:bCs/>
          <w:sz w:val="22"/>
          <w:szCs w:val="22"/>
        </w:rPr>
        <w:t>Pietro è l’admin del sito, vuole aggiungere un paio di occhiali Gucci al sito.</w:t>
      </w:r>
    </w:p>
    <w:p w:rsidR="00400A6A" w:rsidP="002E5EB6" w:rsidRDefault="00400A6A" w14:paraId="35A6B8EE" w14:textId="778B7DDC">
      <w:pPr>
        <w:pStyle w:val="Titolo1"/>
        <w:ind w:left="720"/>
        <w:rPr>
          <w:rFonts w:asciiTheme="minorHAnsi" w:hAnsiTheme="minorHAnsi" w:cstheme="minorHAnsi"/>
          <w:b w:val="0"/>
          <w:bCs/>
          <w:sz w:val="22"/>
          <w:szCs w:val="22"/>
        </w:rPr>
      </w:pPr>
      <w:r>
        <w:rPr>
          <w:rFonts w:asciiTheme="minorHAnsi" w:hAnsiTheme="minorHAnsi" w:cstheme="minorHAnsi"/>
          <w:b w:val="0"/>
          <w:bCs/>
          <w:sz w:val="22"/>
          <w:szCs w:val="22"/>
        </w:rPr>
        <w:t>Apre l’homepage e del sito e va direttamente nella sezione del login, dove inserisce email(</w:t>
      </w:r>
      <w:hyperlink w:history="1" r:id="rId13">
        <w:r w:rsidRPr="00D14D5D">
          <w:rPr>
            <w:rStyle w:val="Collegamentoipertestuale"/>
            <w:rFonts w:asciiTheme="minorHAnsi" w:hAnsiTheme="minorHAnsi" w:cstheme="minorHAnsi"/>
            <w:b w:val="0"/>
            <w:bCs/>
            <w:sz w:val="22"/>
            <w:szCs w:val="22"/>
          </w:rPr>
          <w:t>pietroAdmin@gmail.com</w:t>
        </w:r>
      </w:hyperlink>
      <w:r>
        <w:rPr>
          <w:rFonts w:asciiTheme="minorHAnsi" w:hAnsiTheme="minorHAnsi" w:cstheme="minorHAnsi"/>
          <w:b w:val="0"/>
          <w:bCs/>
          <w:sz w:val="22"/>
          <w:szCs w:val="22"/>
        </w:rPr>
        <w:t xml:space="preserve">) e la password (PietroAdmin12) </w:t>
      </w:r>
    </w:p>
    <w:p w:rsidR="00400A6A" w:rsidP="002E5EB6" w:rsidRDefault="00400A6A" w14:paraId="3D6852E3" w14:textId="3A104499">
      <w:pPr>
        <w:pStyle w:val="Titolo1"/>
        <w:ind w:left="720"/>
        <w:rPr>
          <w:rFonts w:asciiTheme="minorHAnsi" w:hAnsiTheme="minorHAnsi" w:cstheme="minorHAnsi"/>
          <w:b w:val="0"/>
          <w:bCs/>
          <w:sz w:val="22"/>
          <w:szCs w:val="22"/>
        </w:rPr>
      </w:pPr>
      <w:r>
        <w:rPr>
          <w:rFonts w:asciiTheme="minorHAnsi" w:hAnsiTheme="minorHAnsi" w:cstheme="minorHAnsi"/>
          <w:b w:val="0"/>
          <w:bCs/>
          <w:sz w:val="22"/>
          <w:szCs w:val="22"/>
        </w:rPr>
        <w:t>Il sito rimanda Pietro alla HomePage Admin che presenta un menù di scelte(visualizza catalogo, ricerca per utente e ricerca per data).</w:t>
      </w:r>
    </w:p>
    <w:p w:rsidR="00400A6A" w:rsidP="002E5EB6" w:rsidRDefault="00400A6A" w14:paraId="250CBE3F" w14:textId="656E9268">
      <w:pPr>
        <w:pStyle w:val="Titolo1"/>
        <w:ind w:left="720"/>
        <w:rPr>
          <w:rFonts w:asciiTheme="minorHAnsi" w:hAnsiTheme="minorHAnsi" w:cstheme="minorHAnsi"/>
          <w:b w:val="0"/>
          <w:bCs/>
          <w:sz w:val="22"/>
          <w:szCs w:val="22"/>
        </w:rPr>
      </w:pPr>
      <w:r>
        <w:rPr>
          <w:rFonts w:asciiTheme="minorHAnsi" w:hAnsiTheme="minorHAnsi" w:cstheme="minorHAnsi"/>
          <w:b w:val="0"/>
          <w:bCs/>
          <w:sz w:val="22"/>
          <w:szCs w:val="22"/>
        </w:rPr>
        <w:t xml:space="preserve">Pietro apre il catalogo lato admin e preme il pulsane a fine catalogo “Aggiungi prodotto”. Viene aperta una schermata con un </w:t>
      </w:r>
      <w:proofErr w:type="spellStart"/>
      <w:r>
        <w:rPr>
          <w:rFonts w:asciiTheme="minorHAnsi" w:hAnsiTheme="minorHAnsi" w:cstheme="minorHAnsi"/>
          <w:b w:val="0"/>
          <w:bCs/>
          <w:sz w:val="22"/>
          <w:szCs w:val="22"/>
        </w:rPr>
        <w:t>form</w:t>
      </w:r>
      <w:proofErr w:type="spellEnd"/>
      <w:r>
        <w:rPr>
          <w:rFonts w:asciiTheme="minorHAnsi" w:hAnsiTheme="minorHAnsi" w:cstheme="minorHAnsi"/>
          <w:b w:val="0"/>
          <w:bCs/>
          <w:sz w:val="22"/>
          <w:szCs w:val="22"/>
        </w:rPr>
        <w:t xml:space="preserve"> per l’aggiunta di tutte le informazioni da inserire per il nuovo prodotto, immagine inclusa. Pietro conferma e il prodotto viene aggiunto al catalogo pronto per essere comprato.</w:t>
      </w:r>
    </w:p>
    <w:p w:rsidR="00346990" w:rsidP="002E5EB6" w:rsidRDefault="00346990" w14:paraId="5DF395CB" w14:textId="64C669CE">
      <w:pPr>
        <w:pStyle w:val="Titolo1"/>
        <w:ind w:left="720"/>
        <w:rPr>
          <w:rFonts w:asciiTheme="minorHAnsi" w:hAnsiTheme="minorHAnsi" w:cstheme="minorHAnsi"/>
          <w:b w:val="0"/>
          <w:bCs/>
          <w:sz w:val="22"/>
          <w:szCs w:val="22"/>
        </w:rPr>
      </w:pPr>
    </w:p>
    <w:p w:rsidR="00346990" w:rsidP="00346990" w:rsidRDefault="00346990" w14:paraId="6D159FF1" w14:textId="3A8B91F1">
      <w:pPr>
        <w:pStyle w:val="Puntoelenco"/>
        <w:numPr>
          <w:ilvl w:val="0"/>
          <w:numId w:val="16"/>
        </w:numPr>
      </w:pPr>
      <w:r>
        <w:t>UC5 : modifica prodotto nel catalogo</w:t>
      </w:r>
    </w:p>
    <w:p w:rsidR="00346990" w:rsidP="00346990" w:rsidRDefault="00346990" w14:paraId="71A5E53F" w14:textId="77777777">
      <w:pPr>
        <w:pStyle w:val="Puntoelenco"/>
        <w:ind w:left="1080"/>
      </w:pPr>
    </w:p>
    <w:p w:rsidR="00346990" w:rsidP="00346990" w:rsidRDefault="00346990" w14:paraId="0458961B" w14:textId="07C6DAAB">
      <w:pPr>
        <w:pStyle w:val="Puntoelenco"/>
        <w:ind w:left="1440"/>
      </w:pPr>
      <w:r>
        <w:t>Attore : Admin</w:t>
      </w:r>
    </w:p>
    <w:p w:rsidR="00346990" w:rsidP="00346990" w:rsidRDefault="00346990" w14:paraId="558332CB" w14:textId="77777777">
      <w:pPr>
        <w:pStyle w:val="Puntoelenco"/>
        <w:ind w:left="1440"/>
      </w:pPr>
    </w:p>
    <w:p w:rsidR="00346990" w:rsidP="00346990" w:rsidRDefault="00346990" w14:paraId="25407D4D" w14:textId="0F4A7A91">
      <w:pPr>
        <w:pStyle w:val="Puntoelenco"/>
        <w:ind w:left="1440"/>
      </w:pPr>
      <w:r>
        <w:t xml:space="preserve">Entry </w:t>
      </w:r>
      <w:proofErr w:type="spellStart"/>
      <w:r>
        <w:t>Condition</w:t>
      </w:r>
      <w:proofErr w:type="spellEnd"/>
      <w:r>
        <w:t xml:space="preserve"> : Admin si trova nella pagina catalogo(admin).</w:t>
      </w:r>
    </w:p>
    <w:p w:rsidR="00346990" w:rsidP="00346990" w:rsidRDefault="00346990" w14:paraId="3613A780" w14:textId="77777777">
      <w:pPr>
        <w:pStyle w:val="Puntoelenco"/>
        <w:ind w:left="1440"/>
      </w:pPr>
    </w:p>
    <w:p w:rsidR="00346990" w:rsidP="00346990" w:rsidRDefault="00346990" w14:paraId="43DD471A" w14:textId="45ACE82A">
      <w:pPr>
        <w:pStyle w:val="Puntoelenco"/>
        <w:ind w:left="1440"/>
      </w:pPr>
      <w:r>
        <w:t>Flusso di eventi :</w:t>
      </w:r>
    </w:p>
    <w:p w:rsidR="00346990" w:rsidP="00346990" w:rsidRDefault="00346990" w14:paraId="1553793D" w14:textId="297DC4A6">
      <w:pPr>
        <w:pStyle w:val="Puntoelenco"/>
        <w:numPr>
          <w:ilvl w:val="0"/>
          <w:numId w:val="25"/>
        </w:numPr>
      </w:pPr>
      <w:r>
        <w:t xml:space="preserve">L’admin </w:t>
      </w:r>
      <w:r w:rsidR="00A21B38">
        <w:t>seleziona la “chiave inglese” sul prodotto desiderato.</w:t>
      </w:r>
    </w:p>
    <w:p w:rsidR="00A21B38" w:rsidP="00346990" w:rsidRDefault="00A21B38" w14:paraId="58EDD8CA" w14:textId="5FB15117">
      <w:pPr>
        <w:pStyle w:val="Puntoelenco"/>
        <w:numPr>
          <w:ilvl w:val="0"/>
          <w:numId w:val="25"/>
        </w:numPr>
      </w:pPr>
      <w:r>
        <w:t>Il sistema reindirizza l’admin alla pagina di modifica.</w:t>
      </w:r>
    </w:p>
    <w:p w:rsidR="00A21B38" w:rsidP="00A21B38" w:rsidRDefault="00A21B38" w14:paraId="614F04E5" w14:textId="5585F45D">
      <w:pPr>
        <w:pStyle w:val="Puntoelenco"/>
        <w:numPr>
          <w:ilvl w:val="0"/>
          <w:numId w:val="25"/>
        </w:numPr>
      </w:pPr>
      <w:r>
        <w:t>L’admin modifica il nome del prodotto.(opzionale)</w:t>
      </w:r>
    </w:p>
    <w:p w:rsidR="00A21B38" w:rsidP="00A21B38" w:rsidRDefault="00A21B38" w14:paraId="2F7BB30A" w14:textId="03E131FE">
      <w:pPr>
        <w:pStyle w:val="Puntoelenco"/>
        <w:numPr>
          <w:ilvl w:val="0"/>
          <w:numId w:val="25"/>
        </w:numPr>
      </w:pPr>
      <w:r>
        <w:t>L’admin modifica il prezzo del prodotto.(opzionale)</w:t>
      </w:r>
    </w:p>
    <w:p w:rsidR="00A21B38" w:rsidP="00A21B38" w:rsidRDefault="00A21B38" w14:paraId="61386B0B" w14:textId="18A545DD">
      <w:pPr>
        <w:pStyle w:val="Puntoelenco"/>
        <w:numPr>
          <w:ilvl w:val="0"/>
          <w:numId w:val="25"/>
        </w:numPr>
      </w:pPr>
      <w:r>
        <w:t>L’admin modifica la quantità del prodotto.(opzionale)</w:t>
      </w:r>
    </w:p>
    <w:p w:rsidR="00A21B38" w:rsidP="00A21B38" w:rsidRDefault="00A21B38" w14:paraId="2229F1C3" w14:textId="371B45D0">
      <w:pPr>
        <w:pStyle w:val="Puntoelenco"/>
        <w:numPr>
          <w:ilvl w:val="0"/>
          <w:numId w:val="25"/>
        </w:numPr>
      </w:pPr>
      <w:r>
        <w:t>L’admin modifica la descrizione del prodotto.(opzionale)</w:t>
      </w:r>
    </w:p>
    <w:p w:rsidR="00A21B38" w:rsidP="00A21B38" w:rsidRDefault="00A21B38" w14:paraId="506F70F8" w14:textId="15C29114">
      <w:pPr>
        <w:pStyle w:val="Puntoelenco"/>
        <w:numPr>
          <w:ilvl w:val="0"/>
          <w:numId w:val="25"/>
        </w:numPr>
      </w:pPr>
      <w:r>
        <w:t>L’admin invia i dati al sistema.</w:t>
      </w:r>
    </w:p>
    <w:p w:rsidR="00A21B38" w:rsidP="00A21B38" w:rsidRDefault="00A21B38" w14:paraId="6444771E" w14:textId="77E8A3C4">
      <w:pPr>
        <w:pStyle w:val="Puntoelenco"/>
        <w:numPr>
          <w:ilvl w:val="0"/>
          <w:numId w:val="25"/>
        </w:numPr>
      </w:pPr>
      <w:r>
        <w:t>Il sistema reindirizza l’admin alla pagina del catalogo.</w:t>
      </w:r>
    </w:p>
    <w:p w:rsidR="00A21B38" w:rsidP="00A21B38" w:rsidRDefault="00A21B38" w14:paraId="1775EDA1" w14:textId="77777777">
      <w:pPr>
        <w:pStyle w:val="Puntoelenco"/>
      </w:pPr>
    </w:p>
    <w:p w:rsidR="00A21B38" w:rsidP="00A21B38" w:rsidRDefault="00A21B38" w14:paraId="71478EA6" w14:textId="77777777">
      <w:pPr>
        <w:pStyle w:val="Puntoelenco"/>
        <w:ind w:left="2700"/>
      </w:pPr>
    </w:p>
    <w:p w:rsidR="002134DF" w:rsidP="00A21B38" w:rsidRDefault="00346990" w14:paraId="15C7F030" w14:textId="782713FF">
      <w:pPr>
        <w:pStyle w:val="Puntoelenco"/>
        <w:ind w:left="1440"/>
      </w:pPr>
      <w:r>
        <w:t xml:space="preserve">Exit </w:t>
      </w:r>
      <w:proofErr w:type="spellStart"/>
      <w:r>
        <w:t>Condition</w:t>
      </w:r>
      <w:proofErr w:type="spellEnd"/>
      <w:r>
        <w:t xml:space="preserve"> : </w:t>
      </w:r>
      <w:r w:rsidR="00A21B38">
        <w:t>l’admin ha modificato con successo il prodotto.</w:t>
      </w:r>
    </w:p>
    <w:p w:rsidR="00A21B38" w:rsidP="00A21B38" w:rsidRDefault="00A21B38" w14:paraId="0E370E42" w14:textId="712AADC0">
      <w:pPr>
        <w:pStyle w:val="Puntoelenco"/>
        <w:ind w:left="1440"/>
      </w:pPr>
    </w:p>
    <w:p w:rsidR="00A21B38" w:rsidP="00A21B38" w:rsidRDefault="00A21B38" w14:paraId="190B08AB" w14:textId="70C72297">
      <w:pPr>
        <w:pStyle w:val="Puntoelenco"/>
        <w:numPr>
          <w:ilvl w:val="0"/>
          <w:numId w:val="16"/>
        </w:numPr>
      </w:pPr>
      <w:r>
        <w:t>UC6 : aggiunta prodotto al catalogo</w:t>
      </w:r>
    </w:p>
    <w:p w:rsidR="00A21B38" w:rsidP="00A21B38" w:rsidRDefault="00A21B38" w14:paraId="57583F6B" w14:textId="77777777">
      <w:pPr>
        <w:pStyle w:val="Puntoelenco"/>
        <w:ind w:left="1080"/>
      </w:pPr>
    </w:p>
    <w:p w:rsidR="00A21B38" w:rsidP="00A21B38" w:rsidRDefault="00A21B38" w14:paraId="6F85C7A8" w14:textId="77777777">
      <w:pPr>
        <w:pStyle w:val="Puntoelenco"/>
        <w:ind w:left="1440"/>
      </w:pPr>
      <w:r>
        <w:t>Attore : Admin</w:t>
      </w:r>
    </w:p>
    <w:p w:rsidR="00A21B38" w:rsidP="00A21B38" w:rsidRDefault="00A21B38" w14:paraId="7A49656C" w14:textId="77777777">
      <w:pPr>
        <w:pStyle w:val="Puntoelenco"/>
        <w:ind w:left="1440"/>
      </w:pPr>
    </w:p>
    <w:p w:rsidR="00A21B38" w:rsidP="00A21B38" w:rsidRDefault="00A21B38" w14:paraId="6CC4E7ED" w14:textId="77777777">
      <w:pPr>
        <w:pStyle w:val="Puntoelenco"/>
        <w:ind w:left="1440"/>
      </w:pPr>
      <w:r>
        <w:t xml:space="preserve">Entry </w:t>
      </w:r>
      <w:proofErr w:type="spellStart"/>
      <w:r>
        <w:t>Condition</w:t>
      </w:r>
      <w:proofErr w:type="spellEnd"/>
      <w:r>
        <w:t xml:space="preserve"> : Admin si trova nella pagina catalogo(admin).</w:t>
      </w:r>
    </w:p>
    <w:p w:rsidR="00A21B38" w:rsidP="00A21B38" w:rsidRDefault="00A21B38" w14:paraId="59026D80" w14:textId="77777777">
      <w:pPr>
        <w:pStyle w:val="Puntoelenco"/>
        <w:ind w:left="1440"/>
      </w:pPr>
    </w:p>
    <w:p w:rsidR="00A21B38" w:rsidP="00A21B38" w:rsidRDefault="00A21B38" w14:paraId="4FF9A465" w14:textId="66295151">
      <w:pPr>
        <w:pStyle w:val="Puntoelenco"/>
        <w:ind w:left="1440"/>
      </w:pPr>
      <w:r>
        <w:t>Flusso di eventi :</w:t>
      </w:r>
    </w:p>
    <w:p w:rsidR="00A21B38" w:rsidP="00A21B38" w:rsidRDefault="00A21B38" w14:paraId="5A218490" w14:textId="75E914F3">
      <w:pPr>
        <w:pStyle w:val="Puntoelenco"/>
        <w:numPr>
          <w:ilvl w:val="0"/>
          <w:numId w:val="30"/>
        </w:numPr>
      </w:pPr>
      <w:r>
        <w:t>L’admin seleziona “aggiunta prodotto”.</w:t>
      </w:r>
    </w:p>
    <w:p w:rsidR="00A21B38" w:rsidP="00A21B38" w:rsidRDefault="00A21B38" w14:paraId="09D592D6" w14:textId="1E75CB09">
      <w:pPr>
        <w:pStyle w:val="Puntoelenco"/>
        <w:numPr>
          <w:ilvl w:val="0"/>
          <w:numId w:val="30"/>
        </w:numPr>
      </w:pPr>
      <w:r>
        <w:t>Il sistema reindirizza alla pagina di aggiunta prodotto.</w:t>
      </w:r>
    </w:p>
    <w:p w:rsidR="00A21B38" w:rsidP="00A21B38" w:rsidRDefault="00A21B38" w14:paraId="27FAD650" w14:textId="53CFCC59">
      <w:pPr>
        <w:pStyle w:val="Puntoelenco"/>
        <w:numPr>
          <w:ilvl w:val="0"/>
          <w:numId w:val="30"/>
        </w:numPr>
      </w:pPr>
      <w:r>
        <w:t>L’admin inserisce id Occhiali, nome occhiali, brand, prezzo , quantità, descrizione, colore, categoria, sesso, e le relative immagini.</w:t>
      </w:r>
    </w:p>
    <w:p w:rsidR="00A21B38" w:rsidP="00A21B38" w:rsidRDefault="00A21B38" w14:paraId="65DF572F" w14:textId="23E8F504">
      <w:pPr>
        <w:pStyle w:val="Puntoelenco"/>
        <w:numPr>
          <w:ilvl w:val="0"/>
          <w:numId w:val="30"/>
        </w:numPr>
      </w:pPr>
      <w:r>
        <w:t>L’admin invia i dati al sistema</w:t>
      </w:r>
    </w:p>
    <w:p w:rsidR="00A21B38" w:rsidP="00A21B38" w:rsidRDefault="00A21B38" w14:paraId="3B0C6AB4" w14:textId="3EF896C6">
      <w:pPr>
        <w:pStyle w:val="Puntoelenco"/>
        <w:numPr>
          <w:ilvl w:val="0"/>
          <w:numId w:val="30"/>
        </w:numPr>
      </w:pPr>
      <w:r>
        <w:t>Il sistema reindirizza l’admin alla pagina del catalogo</w:t>
      </w:r>
    </w:p>
    <w:p w:rsidR="00A21B38" w:rsidP="00A21B38" w:rsidRDefault="00A21B38" w14:paraId="37248405" w14:textId="77777777">
      <w:pPr>
        <w:pStyle w:val="Puntoelenco"/>
        <w:ind w:left="2700"/>
      </w:pPr>
    </w:p>
    <w:p w:rsidR="00A21B38" w:rsidP="00A21B38" w:rsidRDefault="00A21B38" w14:paraId="0EE978AE" w14:textId="5B610011">
      <w:pPr>
        <w:pStyle w:val="Puntoelenco"/>
        <w:ind w:left="1440"/>
      </w:pPr>
      <w:r>
        <w:t xml:space="preserve">Exit </w:t>
      </w:r>
      <w:proofErr w:type="spellStart"/>
      <w:r>
        <w:t>Condition</w:t>
      </w:r>
      <w:proofErr w:type="spellEnd"/>
      <w:r>
        <w:t xml:space="preserve"> : l’admin ha aggiunto con successo il prodotto.</w:t>
      </w:r>
    </w:p>
    <w:p w:rsidRPr="000B53C1" w:rsidR="002A6F22" w:rsidP="00A21B38" w:rsidRDefault="002A6F22" w14:paraId="320A3BDD" w14:textId="77777777">
      <w:pPr>
        <w:pStyle w:val="Puntoelenco"/>
        <w:ind w:left="1440"/>
      </w:pPr>
    </w:p>
    <w:p w:rsidR="002A6F22" w:rsidP="002A6F22" w:rsidRDefault="002A6F22" w14:paraId="56D03AC5" w14:textId="0A064725">
      <w:pPr>
        <w:pStyle w:val="Puntoelenco"/>
        <w:numPr>
          <w:ilvl w:val="0"/>
          <w:numId w:val="16"/>
        </w:numPr>
      </w:pPr>
      <w:r>
        <w:t>UC</w:t>
      </w:r>
      <w:r>
        <w:t>7</w:t>
      </w:r>
      <w:r>
        <w:t xml:space="preserve"> :</w:t>
      </w:r>
      <w:r>
        <w:t xml:space="preserve"> cerca ordine per data</w:t>
      </w:r>
      <w:r w:rsidR="0035193A">
        <w:t>/per cliente</w:t>
      </w:r>
    </w:p>
    <w:p w:rsidR="002A6F22" w:rsidP="00923D5D" w:rsidRDefault="002A6F22" w14:paraId="0D6B8591" w14:textId="77777777">
      <w:pPr>
        <w:pStyle w:val="Puntoelenco"/>
        <w:ind w:left="1080"/>
      </w:pPr>
    </w:p>
    <w:p w:rsidR="002A6F22" w:rsidP="00923D5D" w:rsidRDefault="002A6F22" w14:paraId="70EFB1A9" w14:textId="77777777">
      <w:pPr>
        <w:pStyle w:val="Puntoelenco"/>
        <w:ind w:left="1440"/>
      </w:pPr>
      <w:r>
        <w:t>Attore : Admin</w:t>
      </w:r>
    </w:p>
    <w:p w:rsidR="002A6F22" w:rsidP="00923D5D" w:rsidRDefault="002A6F22" w14:paraId="367FA41F" w14:textId="77777777">
      <w:pPr>
        <w:pStyle w:val="Puntoelenco"/>
        <w:ind w:left="1440"/>
      </w:pPr>
    </w:p>
    <w:p w:rsidR="002A6F22" w:rsidP="00923D5D" w:rsidRDefault="002A6F22" w14:paraId="59C7F953" w14:textId="1AB75DBE">
      <w:pPr>
        <w:pStyle w:val="Puntoelenco"/>
        <w:ind w:left="1440"/>
      </w:pPr>
      <w:r>
        <w:t xml:space="preserve">Entry </w:t>
      </w:r>
      <w:proofErr w:type="spellStart"/>
      <w:r>
        <w:t>Condition</w:t>
      </w:r>
      <w:proofErr w:type="spellEnd"/>
      <w:r>
        <w:t xml:space="preserve"> : Admin si trova nella </w:t>
      </w:r>
      <w:r w:rsidR="00F22F98">
        <w:t>homepage</w:t>
      </w:r>
      <w:r>
        <w:t>(admin).</w:t>
      </w:r>
    </w:p>
    <w:p w:rsidR="002A6F22" w:rsidP="00923D5D" w:rsidRDefault="002A6F22" w14:paraId="67B4CA9A" w14:textId="77777777">
      <w:pPr>
        <w:pStyle w:val="Puntoelenco"/>
        <w:ind w:left="1440"/>
      </w:pPr>
    </w:p>
    <w:p w:rsidR="002A6F22" w:rsidP="00923D5D" w:rsidRDefault="002A6F22" w14:paraId="1DCD73E7" w14:textId="77777777">
      <w:pPr>
        <w:pStyle w:val="Puntoelenco"/>
        <w:ind w:left="1440"/>
      </w:pPr>
      <w:r>
        <w:t>Flusso di eventi :</w:t>
      </w:r>
    </w:p>
    <w:p w:rsidR="002A6F22" w:rsidP="002A6F22" w:rsidRDefault="002A6F22" w14:paraId="6DE4255B" w14:textId="359E2A31">
      <w:pPr>
        <w:pStyle w:val="Puntoelenco"/>
        <w:numPr>
          <w:ilvl w:val="0"/>
          <w:numId w:val="25"/>
        </w:numPr>
      </w:pPr>
      <w:r>
        <w:t>L’admin seleziona la “</w:t>
      </w:r>
      <w:r w:rsidR="00F22F98">
        <w:t>ricerca per data</w:t>
      </w:r>
      <w:r w:rsidR="00DF4868">
        <w:t>/cliente”</w:t>
      </w:r>
    </w:p>
    <w:p w:rsidR="002A6F22" w:rsidP="002A6F22" w:rsidRDefault="002A6F22" w14:paraId="6479F5FD" w14:textId="3573CFE1">
      <w:pPr>
        <w:pStyle w:val="Puntoelenco"/>
        <w:numPr>
          <w:ilvl w:val="0"/>
          <w:numId w:val="25"/>
        </w:numPr>
      </w:pPr>
      <w:r>
        <w:t xml:space="preserve">Il sistema reindirizza l’admin alla pagina di </w:t>
      </w:r>
      <w:r w:rsidR="00F22F98">
        <w:t>ricerca</w:t>
      </w:r>
      <w:r>
        <w:t>.</w:t>
      </w:r>
    </w:p>
    <w:p w:rsidR="002A6F22" w:rsidP="002A6F22" w:rsidRDefault="002A6F22" w14:paraId="457E3D87" w14:textId="79C4AF39">
      <w:pPr>
        <w:pStyle w:val="Puntoelenco"/>
        <w:numPr>
          <w:ilvl w:val="0"/>
          <w:numId w:val="25"/>
        </w:numPr>
      </w:pPr>
      <w:r>
        <w:t>L’admin modifica i</w:t>
      </w:r>
      <w:r w:rsidR="00F22F98">
        <w:t>nserisce la data</w:t>
      </w:r>
      <w:r w:rsidR="00DF4868">
        <w:t>/cliente</w:t>
      </w:r>
      <w:r w:rsidR="00F22F98">
        <w:t xml:space="preserve"> desiderata</w:t>
      </w:r>
      <w:r w:rsidR="00DF4868">
        <w:t>/o</w:t>
      </w:r>
    </w:p>
    <w:p w:rsidR="002A6F22" w:rsidP="002A6F22" w:rsidRDefault="002A6F22" w14:paraId="170B2C34" w14:textId="77777777">
      <w:pPr>
        <w:pStyle w:val="Puntoelenco"/>
        <w:numPr>
          <w:ilvl w:val="0"/>
          <w:numId w:val="25"/>
        </w:numPr>
      </w:pPr>
      <w:r>
        <w:t>L’admin invia i dati al sistema.</w:t>
      </w:r>
    </w:p>
    <w:p w:rsidR="002A6F22" w:rsidP="00923D5D" w:rsidRDefault="002A6F22" w14:paraId="270C5F20" w14:textId="3DB3771C">
      <w:pPr>
        <w:pStyle w:val="Puntoelenco"/>
        <w:numPr>
          <w:ilvl w:val="0"/>
          <w:numId w:val="25"/>
        </w:numPr>
      </w:pPr>
      <w:r>
        <w:t xml:space="preserve">Il sistema reindirizza l’admin alla pagina </w:t>
      </w:r>
      <w:r w:rsidR="0051165C">
        <w:t xml:space="preserve">di visualizzazione degli ordini </w:t>
      </w:r>
    </w:p>
    <w:p w:rsidR="002A6F22" w:rsidP="00923D5D" w:rsidRDefault="002A6F22" w14:paraId="20AA112A" w14:textId="77777777">
      <w:pPr>
        <w:pStyle w:val="Puntoelenco"/>
        <w:ind w:left="2700"/>
      </w:pPr>
    </w:p>
    <w:p w:rsidR="002A6F22" w:rsidP="00923D5D" w:rsidRDefault="002A6F22" w14:paraId="37613720" w14:textId="7462DE0D">
      <w:pPr>
        <w:pStyle w:val="Puntoelenco"/>
        <w:ind w:left="1440"/>
      </w:pPr>
      <w:r>
        <w:t xml:space="preserve">Exit </w:t>
      </w:r>
      <w:proofErr w:type="spellStart"/>
      <w:r>
        <w:t>Condition</w:t>
      </w:r>
      <w:proofErr w:type="spellEnd"/>
      <w:r>
        <w:t xml:space="preserve"> : l’admin ha</w:t>
      </w:r>
      <w:r w:rsidR="0051165C">
        <w:t xml:space="preserve"> visualizza con successo gli ordini</w:t>
      </w:r>
    </w:p>
    <w:p w:rsidRPr="000B53C1" w:rsidR="00A21B38" w:rsidP="00A21B38" w:rsidRDefault="00A21B38" w14:paraId="0D588C4C" w14:textId="77777777">
      <w:pPr>
        <w:pStyle w:val="Puntoelenco"/>
        <w:ind w:left="1440"/>
      </w:pPr>
    </w:p>
    <w:p w:rsidR="00187BA4" w:rsidP="00187BA4" w:rsidRDefault="00187BA4" w14:paraId="328C5B68" w14:textId="7C46834D">
      <w:pPr>
        <w:pStyle w:val="Puntoelenco"/>
        <w:ind w:left="720" w:hanging="360"/>
      </w:pPr>
    </w:p>
    <w:p w:rsidR="00187BA4" w:rsidP="00187BA4" w:rsidRDefault="00187BA4" w14:paraId="17C340A3" w14:textId="231FDD17">
      <w:pPr>
        <w:pStyle w:val="Titolo1"/>
      </w:pPr>
      <w:r>
        <w:lastRenderedPageBreak/>
        <w:t>5.</w:t>
      </w:r>
      <w:r w:rsidR="009B25FF">
        <w:t xml:space="preserve">Target </w:t>
      </w:r>
      <w:proofErr w:type="spellStart"/>
      <w:r w:rsidR="009B25FF">
        <w:t>Enviroments</w:t>
      </w:r>
      <w:proofErr w:type="spellEnd"/>
    </w:p>
    <w:p w:rsidR="00187BA4" w:rsidP="00200D18" w:rsidRDefault="009B25FF" w14:paraId="38281BEE" w14:textId="0EF18B2E">
      <w:pPr>
        <w:pStyle w:val="Puntoelenco"/>
        <w:ind w:left="720" w:hanging="360"/>
      </w:pPr>
      <w:r>
        <w:t>Il sistema deve funzionare correttamente sui principali browser di ricerca che supportano javascript(</w:t>
      </w:r>
      <w:proofErr w:type="spellStart"/>
      <w:r>
        <w:t>Chrome,Firefox,Safari</w:t>
      </w:r>
      <w:proofErr w:type="spellEnd"/>
      <w:r>
        <w:t>,</w:t>
      </w:r>
      <w:proofErr w:type="spellStart"/>
      <w:r>
        <w:t>Edge</w:t>
      </w:r>
      <w:proofErr w:type="spellEnd"/>
      <w:r w:rsidR="002134DF">
        <w:t>,</w:t>
      </w:r>
      <w:r>
        <w:t>…)</w:t>
      </w:r>
    </w:p>
    <w:p w:rsidR="00200D18" w:rsidP="00200D18" w:rsidRDefault="00200D18" w14:paraId="63752DAA" w14:textId="2165B750">
      <w:pPr>
        <w:pStyle w:val="Puntoelenco"/>
        <w:ind w:left="720" w:hanging="360"/>
      </w:pPr>
    </w:p>
    <w:p w:rsidR="00200D18" w:rsidP="00200D18" w:rsidRDefault="00200D18" w14:paraId="7B922C5D" w14:textId="3B2EC51A">
      <w:pPr>
        <w:pStyle w:val="Titolo1"/>
      </w:pPr>
    </w:p>
    <w:p w:rsidRPr="00874AA1" w:rsidR="00200D18" w:rsidP="00200D18" w:rsidRDefault="00200D18" w14:paraId="563648C2" w14:textId="77777777">
      <w:pPr>
        <w:pStyle w:val="Puntoelenco"/>
        <w:ind w:left="720" w:hanging="360"/>
      </w:pPr>
    </w:p>
    <w:p w:rsidRPr="00874AA1" w:rsidR="00187BA4" w:rsidP="00874AA1" w:rsidRDefault="00187BA4" w14:paraId="62B72332" w14:textId="77777777">
      <w:pPr>
        <w:pStyle w:val="Titolo1"/>
      </w:pPr>
    </w:p>
    <w:p w:rsidRPr="00874AA1" w:rsidR="00044941" w:rsidP="000358DE" w:rsidRDefault="00044941" w14:paraId="2F702B1E" w14:textId="2B13F5D3">
      <w:pPr>
        <w:pStyle w:val="Normale-Rientrato"/>
        <w:tabs>
          <w:tab w:val="left" w:pos="1701"/>
        </w:tabs>
      </w:pPr>
    </w:p>
    <w:sectPr w:rsidRPr="00874AA1" w:rsidR="00044941" w:rsidSect="00EA60C1">
      <w:pgSz w:w="11906" w:h="16838" w:orient="portrait" w:code="9"/>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70E7" w:rsidP="00524988" w:rsidRDefault="006F70E7" w14:paraId="62852FF1" w14:textId="77777777">
      <w:pPr>
        <w:spacing w:after="0" w:line="240" w:lineRule="auto"/>
      </w:pPr>
      <w:r>
        <w:separator/>
      </w:r>
    </w:p>
  </w:endnote>
  <w:endnote w:type="continuationSeparator" w:id="0">
    <w:p w:rsidR="006F70E7" w:rsidP="00524988" w:rsidRDefault="006F70E7" w14:paraId="03A5C408" w14:textId="77777777">
      <w:pPr>
        <w:spacing w:after="0" w:line="240" w:lineRule="auto"/>
      </w:pPr>
      <w:r>
        <w:continuationSeparator/>
      </w:r>
    </w:p>
  </w:endnote>
  <w:endnote w:type="continuationNotice" w:id="1">
    <w:p w:rsidR="006F70E7" w:rsidRDefault="006F70E7" w14:paraId="7CD3147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Ebrima">
    <w:panose1 w:val="02000000000000000000"/>
    <w:charset w:val="00"/>
    <w:family w:val="auto"/>
    <w:pitch w:val="variable"/>
    <w:sig w:usb0="A000005F" w:usb1="02000041" w:usb2="000008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70E7" w:rsidP="00524988" w:rsidRDefault="006F70E7" w14:paraId="0B98EA06" w14:textId="77777777">
      <w:pPr>
        <w:spacing w:after="0" w:line="240" w:lineRule="auto"/>
      </w:pPr>
      <w:r>
        <w:separator/>
      </w:r>
    </w:p>
  </w:footnote>
  <w:footnote w:type="continuationSeparator" w:id="0">
    <w:p w:rsidR="006F70E7" w:rsidP="00524988" w:rsidRDefault="006F70E7" w14:paraId="07E3A19F" w14:textId="77777777">
      <w:pPr>
        <w:spacing w:after="0" w:line="240" w:lineRule="auto"/>
      </w:pPr>
      <w:r>
        <w:continuationSeparator/>
      </w:r>
    </w:p>
  </w:footnote>
  <w:footnote w:type="continuationNotice" w:id="1">
    <w:p w:rsidR="006F70E7" w:rsidRDefault="006F70E7" w14:paraId="450946A8"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410000B"/>
    <w:lvl w:ilvl="0">
      <w:start w:val="1"/>
      <w:numFmt w:val="bullet"/>
      <w:lvlText w:val=""/>
      <w:lvlJc w:val="left"/>
      <w:pPr>
        <w:ind w:left="360" w:hanging="360"/>
      </w:pPr>
      <w:rPr>
        <w:rFonts w:hint="default" w:ascii="Wingdings" w:hAnsi="Wingdings"/>
      </w:rPr>
    </w:lvl>
  </w:abstractNum>
  <w:abstractNum w:abstractNumId="1" w15:restartNumberingAfterBreak="0">
    <w:nsid w:val="05972CA6"/>
    <w:multiLevelType w:val="hybridMultilevel"/>
    <w:tmpl w:val="52B0A710"/>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2" w15:restartNumberingAfterBreak="0">
    <w:nsid w:val="069648DF"/>
    <w:multiLevelType w:val="hybridMultilevel"/>
    <w:tmpl w:val="F2E60CC2"/>
    <w:lvl w:ilvl="0" w:tplc="0410000F">
      <w:start w:val="1"/>
      <w:numFmt w:val="decimal"/>
      <w:lvlText w:val="%1."/>
      <w:lvlJc w:val="left"/>
      <w:pPr>
        <w:ind w:left="2160" w:hanging="360"/>
      </w:pPr>
    </w:lvl>
    <w:lvl w:ilvl="1" w:tplc="0410000F">
      <w:start w:val="1"/>
      <w:numFmt w:val="decimal"/>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3" w15:restartNumberingAfterBreak="0">
    <w:nsid w:val="14A10768"/>
    <w:multiLevelType w:val="hybridMultilevel"/>
    <w:tmpl w:val="82162390"/>
    <w:lvl w:ilvl="0" w:tplc="04100003" w:tentative="1">
      <w:start w:val="1"/>
      <w:numFmt w:val="bullet"/>
      <w:lvlText w:val="o"/>
      <w:lvlJc w:val="left"/>
      <w:pPr>
        <w:ind w:left="3291" w:hanging="360"/>
      </w:pPr>
      <w:rPr>
        <w:rFonts w:hint="default" w:ascii="Courier New" w:hAnsi="Courier New" w:cs="Courier New"/>
      </w:rPr>
    </w:lvl>
    <w:lvl w:ilvl="1" w:tplc="04100003">
      <w:start w:val="1"/>
      <w:numFmt w:val="bullet"/>
      <w:lvlText w:val="o"/>
      <w:lvlJc w:val="left"/>
      <w:pPr>
        <w:ind w:left="2211" w:hanging="360"/>
      </w:pPr>
      <w:rPr>
        <w:rFonts w:hint="default" w:ascii="Courier New" w:hAnsi="Courier New" w:cs="Courier New"/>
      </w:rPr>
    </w:lvl>
    <w:lvl w:ilvl="2" w:tplc="04100005" w:tentative="1">
      <w:start w:val="1"/>
      <w:numFmt w:val="bullet"/>
      <w:lvlText w:val=""/>
      <w:lvlJc w:val="left"/>
      <w:pPr>
        <w:ind w:left="2931" w:hanging="360"/>
      </w:pPr>
      <w:rPr>
        <w:rFonts w:hint="default" w:ascii="Wingdings" w:hAnsi="Wingdings"/>
      </w:rPr>
    </w:lvl>
    <w:lvl w:ilvl="3" w:tplc="04100001" w:tentative="1">
      <w:start w:val="1"/>
      <w:numFmt w:val="bullet"/>
      <w:lvlText w:val=""/>
      <w:lvlJc w:val="left"/>
      <w:pPr>
        <w:ind w:left="3651" w:hanging="360"/>
      </w:pPr>
      <w:rPr>
        <w:rFonts w:hint="default" w:ascii="Symbol" w:hAnsi="Symbol"/>
      </w:rPr>
    </w:lvl>
    <w:lvl w:ilvl="4" w:tplc="04100003" w:tentative="1">
      <w:start w:val="1"/>
      <w:numFmt w:val="bullet"/>
      <w:lvlText w:val="o"/>
      <w:lvlJc w:val="left"/>
      <w:pPr>
        <w:ind w:left="4371" w:hanging="360"/>
      </w:pPr>
      <w:rPr>
        <w:rFonts w:hint="default" w:ascii="Courier New" w:hAnsi="Courier New" w:cs="Courier New"/>
      </w:rPr>
    </w:lvl>
    <w:lvl w:ilvl="5" w:tplc="04100005" w:tentative="1">
      <w:start w:val="1"/>
      <w:numFmt w:val="bullet"/>
      <w:lvlText w:val=""/>
      <w:lvlJc w:val="left"/>
      <w:pPr>
        <w:ind w:left="5091" w:hanging="360"/>
      </w:pPr>
      <w:rPr>
        <w:rFonts w:hint="default" w:ascii="Wingdings" w:hAnsi="Wingdings"/>
      </w:rPr>
    </w:lvl>
    <w:lvl w:ilvl="6" w:tplc="04100001" w:tentative="1">
      <w:start w:val="1"/>
      <w:numFmt w:val="bullet"/>
      <w:lvlText w:val=""/>
      <w:lvlJc w:val="left"/>
      <w:pPr>
        <w:ind w:left="5811" w:hanging="360"/>
      </w:pPr>
      <w:rPr>
        <w:rFonts w:hint="default" w:ascii="Symbol" w:hAnsi="Symbol"/>
      </w:rPr>
    </w:lvl>
    <w:lvl w:ilvl="7" w:tplc="04100003" w:tentative="1">
      <w:start w:val="1"/>
      <w:numFmt w:val="bullet"/>
      <w:lvlText w:val="o"/>
      <w:lvlJc w:val="left"/>
      <w:pPr>
        <w:ind w:left="6531" w:hanging="360"/>
      </w:pPr>
      <w:rPr>
        <w:rFonts w:hint="default" w:ascii="Courier New" w:hAnsi="Courier New" w:cs="Courier New"/>
      </w:rPr>
    </w:lvl>
    <w:lvl w:ilvl="8" w:tplc="04100005" w:tentative="1">
      <w:start w:val="1"/>
      <w:numFmt w:val="bullet"/>
      <w:lvlText w:val=""/>
      <w:lvlJc w:val="left"/>
      <w:pPr>
        <w:ind w:left="7251" w:hanging="360"/>
      </w:pPr>
      <w:rPr>
        <w:rFonts w:hint="default" w:ascii="Wingdings" w:hAnsi="Wingdings"/>
      </w:rPr>
    </w:lvl>
  </w:abstractNum>
  <w:abstractNum w:abstractNumId="4" w15:restartNumberingAfterBreak="0">
    <w:nsid w:val="1A19694B"/>
    <w:multiLevelType w:val="hybridMultilevel"/>
    <w:tmpl w:val="5B2E475A"/>
    <w:lvl w:ilvl="0" w:tplc="663205DA">
      <w:start w:val="1"/>
      <w:numFmt w:val="decimal"/>
      <w:lvlText w:val="%1."/>
      <w:lvlJc w:val="left"/>
      <w:pPr>
        <w:ind w:left="2700" w:hanging="360"/>
      </w:pPr>
      <w:rPr>
        <w:rFonts w:hint="default"/>
      </w:rPr>
    </w:lvl>
    <w:lvl w:ilvl="1" w:tplc="04100019" w:tentative="1">
      <w:start w:val="1"/>
      <w:numFmt w:val="lowerLetter"/>
      <w:lvlText w:val="%2."/>
      <w:lvlJc w:val="left"/>
      <w:pPr>
        <w:ind w:left="1620" w:hanging="360"/>
      </w:pPr>
    </w:lvl>
    <w:lvl w:ilvl="2" w:tplc="0410001B" w:tentative="1">
      <w:start w:val="1"/>
      <w:numFmt w:val="lowerRoman"/>
      <w:lvlText w:val="%3."/>
      <w:lvlJc w:val="right"/>
      <w:pPr>
        <w:ind w:left="2340" w:hanging="180"/>
      </w:pPr>
    </w:lvl>
    <w:lvl w:ilvl="3" w:tplc="0410000F" w:tentative="1">
      <w:start w:val="1"/>
      <w:numFmt w:val="decimal"/>
      <w:lvlText w:val="%4."/>
      <w:lvlJc w:val="left"/>
      <w:pPr>
        <w:ind w:left="3060" w:hanging="360"/>
      </w:pPr>
    </w:lvl>
    <w:lvl w:ilvl="4" w:tplc="04100019" w:tentative="1">
      <w:start w:val="1"/>
      <w:numFmt w:val="lowerLetter"/>
      <w:lvlText w:val="%5."/>
      <w:lvlJc w:val="left"/>
      <w:pPr>
        <w:ind w:left="3780" w:hanging="360"/>
      </w:pPr>
    </w:lvl>
    <w:lvl w:ilvl="5" w:tplc="0410001B" w:tentative="1">
      <w:start w:val="1"/>
      <w:numFmt w:val="lowerRoman"/>
      <w:lvlText w:val="%6."/>
      <w:lvlJc w:val="right"/>
      <w:pPr>
        <w:ind w:left="4500" w:hanging="180"/>
      </w:pPr>
    </w:lvl>
    <w:lvl w:ilvl="6" w:tplc="0410000F" w:tentative="1">
      <w:start w:val="1"/>
      <w:numFmt w:val="decimal"/>
      <w:lvlText w:val="%7."/>
      <w:lvlJc w:val="left"/>
      <w:pPr>
        <w:ind w:left="5220" w:hanging="360"/>
      </w:pPr>
    </w:lvl>
    <w:lvl w:ilvl="7" w:tplc="04100019" w:tentative="1">
      <w:start w:val="1"/>
      <w:numFmt w:val="lowerLetter"/>
      <w:lvlText w:val="%8."/>
      <w:lvlJc w:val="left"/>
      <w:pPr>
        <w:ind w:left="5940" w:hanging="360"/>
      </w:pPr>
    </w:lvl>
    <w:lvl w:ilvl="8" w:tplc="0410001B" w:tentative="1">
      <w:start w:val="1"/>
      <w:numFmt w:val="lowerRoman"/>
      <w:lvlText w:val="%9."/>
      <w:lvlJc w:val="right"/>
      <w:pPr>
        <w:ind w:left="6660" w:hanging="180"/>
      </w:pPr>
    </w:lvl>
  </w:abstractNum>
  <w:abstractNum w:abstractNumId="5" w15:restartNumberingAfterBreak="0">
    <w:nsid w:val="1AC2463A"/>
    <w:multiLevelType w:val="hybridMultilevel"/>
    <w:tmpl w:val="B706D4A4"/>
    <w:lvl w:ilvl="0" w:tplc="663205DA">
      <w:start w:val="1"/>
      <w:numFmt w:val="decimal"/>
      <w:lvlText w:val="%1."/>
      <w:lvlJc w:val="left"/>
      <w:pPr>
        <w:ind w:left="3960" w:hanging="360"/>
      </w:pPr>
      <w:rPr>
        <w:rFonts w:hint="default"/>
      </w:rPr>
    </w:lvl>
    <w:lvl w:ilvl="1" w:tplc="04100019" w:tentative="1">
      <w:start w:val="1"/>
      <w:numFmt w:val="lowerLetter"/>
      <w:lvlText w:val="%2."/>
      <w:lvlJc w:val="left"/>
      <w:pPr>
        <w:ind w:left="2880" w:hanging="360"/>
      </w:pPr>
    </w:lvl>
    <w:lvl w:ilvl="2" w:tplc="0410001B">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6" w15:restartNumberingAfterBreak="0">
    <w:nsid w:val="1AC703A0"/>
    <w:multiLevelType w:val="hybridMultilevel"/>
    <w:tmpl w:val="5C8A749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1D737984"/>
    <w:multiLevelType w:val="hybridMultilevel"/>
    <w:tmpl w:val="3D74FD84"/>
    <w:lvl w:ilvl="0" w:tplc="04100005">
      <w:start w:val="1"/>
      <w:numFmt w:val="bullet"/>
      <w:lvlText w:val=""/>
      <w:lvlJc w:val="left"/>
      <w:pPr>
        <w:ind w:left="1080" w:hanging="360"/>
      </w:pPr>
      <w:rPr>
        <w:rFonts w:hint="default" w:ascii="Wingdings" w:hAnsi="Wingdings"/>
      </w:rPr>
    </w:lvl>
    <w:lvl w:ilvl="1" w:tplc="04100003" w:tentative="1">
      <w:start w:val="1"/>
      <w:numFmt w:val="bullet"/>
      <w:lvlText w:val="o"/>
      <w:lvlJc w:val="left"/>
      <w:pPr>
        <w:ind w:left="1800" w:hanging="360"/>
      </w:pPr>
      <w:rPr>
        <w:rFonts w:hint="default" w:ascii="Courier New" w:hAnsi="Courier New" w:cs="Courier New"/>
      </w:rPr>
    </w:lvl>
    <w:lvl w:ilvl="2" w:tplc="04100005" w:tentative="1">
      <w:start w:val="1"/>
      <w:numFmt w:val="bullet"/>
      <w:lvlText w:val=""/>
      <w:lvlJc w:val="left"/>
      <w:pPr>
        <w:ind w:left="2520" w:hanging="360"/>
      </w:pPr>
      <w:rPr>
        <w:rFonts w:hint="default" w:ascii="Wingdings" w:hAnsi="Wingdings"/>
      </w:rPr>
    </w:lvl>
    <w:lvl w:ilvl="3" w:tplc="04100001" w:tentative="1">
      <w:start w:val="1"/>
      <w:numFmt w:val="bullet"/>
      <w:lvlText w:val=""/>
      <w:lvlJc w:val="left"/>
      <w:pPr>
        <w:ind w:left="3240" w:hanging="360"/>
      </w:pPr>
      <w:rPr>
        <w:rFonts w:hint="default" w:ascii="Symbol" w:hAnsi="Symbol"/>
      </w:rPr>
    </w:lvl>
    <w:lvl w:ilvl="4" w:tplc="04100003" w:tentative="1">
      <w:start w:val="1"/>
      <w:numFmt w:val="bullet"/>
      <w:lvlText w:val="o"/>
      <w:lvlJc w:val="left"/>
      <w:pPr>
        <w:ind w:left="3960" w:hanging="360"/>
      </w:pPr>
      <w:rPr>
        <w:rFonts w:hint="default" w:ascii="Courier New" w:hAnsi="Courier New" w:cs="Courier New"/>
      </w:rPr>
    </w:lvl>
    <w:lvl w:ilvl="5" w:tplc="04100005" w:tentative="1">
      <w:start w:val="1"/>
      <w:numFmt w:val="bullet"/>
      <w:lvlText w:val=""/>
      <w:lvlJc w:val="left"/>
      <w:pPr>
        <w:ind w:left="4680" w:hanging="360"/>
      </w:pPr>
      <w:rPr>
        <w:rFonts w:hint="default" w:ascii="Wingdings" w:hAnsi="Wingdings"/>
      </w:rPr>
    </w:lvl>
    <w:lvl w:ilvl="6" w:tplc="04100001" w:tentative="1">
      <w:start w:val="1"/>
      <w:numFmt w:val="bullet"/>
      <w:lvlText w:val=""/>
      <w:lvlJc w:val="left"/>
      <w:pPr>
        <w:ind w:left="5400" w:hanging="360"/>
      </w:pPr>
      <w:rPr>
        <w:rFonts w:hint="default" w:ascii="Symbol" w:hAnsi="Symbol"/>
      </w:rPr>
    </w:lvl>
    <w:lvl w:ilvl="7" w:tplc="04100003" w:tentative="1">
      <w:start w:val="1"/>
      <w:numFmt w:val="bullet"/>
      <w:lvlText w:val="o"/>
      <w:lvlJc w:val="left"/>
      <w:pPr>
        <w:ind w:left="6120" w:hanging="360"/>
      </w:pPr>
      <w:rPr>
        <w:rFonts w:hint="default" w:ascii="Courier New" w:hAnsi="Courier New" w:cs="Courier New"/>
      </w:rPr>
    </w:lvl>
    <w:lvl w:ilvl="8" w:tplc="04100005" w:tentative="1">
      <w:start w:val="1"/>
      <w:numFmt w:val="bullet"/>
      <w:lvlText w:val=""/>
      <w:lvlJc w:val="left"/>
      <w:pPr>
        <w:ind w:left="6840" w:hanging="360"/>
      </w:pPr>
      <w:rPr>
        <w:rFonts w:hint="default" w:ascii="Wingdings" w:hAnsi="Wingdings"/>
      </w:rPr>
    </w:lvl>
  </w:abstractNum>
  <w:abstractNum w:abstractNumId="8" w15:restartNumberingAfterBreak="0">
    <w:nsid w:val="212005A9"/>
    <w:multiLevelType w:val="hybridMultilevel"/>
    <w:tmpl w:val="B0647FA4"/>
    <w:lvl w:ilvl="0" w:tplc="663205DA">
      <w:start w:val="1"/>
      <w:numFmt w:val="decimal"/>
      <w:lvlText w:val="%1."/>
      <w:lvlJc w:val="left"/>
      <w:pPr>
        <w:ind w:left="2700" w:hanging="360"/>
      </w:pPr>
      <w:rPr>
        <w:rFonts w:hint="default"/>
      </w:rPr>
    </w:lvl>
    <w:lvl w:ilvl="1" w:tplc="04100019" w:tentative="1">
      <w:start w:val="1"/>
      <w:numFmt w:val="lowerLetter"/>
      <w:lvlText w:val="%2."/>
      <w:lvlJc w:val="left"/>
      <w:pPr>
        <w:ind w:left="1620" w:hanging="360"/>
      </w:pPr>
    </w:lvl>
    <w:lvl w:ilvl="2" w:tplc="0410001B" w:tentative="1">
      <w:start w:val="1"/>
      <w:numFmt w:val="lowerRoman"/>
      <w:lvlText w:val="%3."/>
      <w:lvlJc w:val="right"/>
      <w:pPr>
        <w:ind w:left="2340" w:hanging="180"/>
      </w:pPr>
    </w:lvl>
    <w:lvl w:ilvl="3" w:tplc="0410000F" w:tentative="1">
      <w:start w:val="1"/>
      <w:numFmt w:val="decimal"/>
      <w:lvlText w:val="%4."/>
      <w:lvlJc w:val="left"/>
      <w:pPr>
        <w:ind w:left="3060" w:hanging="360"/>
      </w:pPr>
    </w:lvl>
    <w:lvl w:ilvl="4" w:tplc="04100019" w:tentative="1">
      <w:start w:val="1"/>
      <w:numFmt w:val="lowerLetter"/>
      <w:lvlText w:val="%5."/>
      <w:lvlJc w:val="left"/>
      <w:pPr>
        <w:ind w:left="3780" w:hanging="360"/>
      </w:pPr>
    </w:lvl>
    <w:lvl w:ilvl="5" w:tplc="0410001B" w:tentative="1">
      <w:start w:val="1"/>
      <w:numFmt w:val="lowerRoman"/>
      <w:lvlText w:val="%6."/>
      <w:lvlJc w:val="right"/>
      <w:pPr>
        <w:ind w:left="4500" w:hanging="180"/>
      </w:pPr>
    </w:lvl>
    <w:lvl w:ilvl="6" w:tplc="0410000F" w:tentative="1">
      <w:start w:val="1"/>
      <w:numFmt w:val="decimal"/>
      <w:lvlText w:val="%7."/>
      <w:lvlJc w:val="left"/>
      <w:pPr>
        <w:ind w:left="5220" w:hanging="360"/>
      </w:pPr>
    </w:lvl>
    <w:lvl w:ilvl="7" w:tplc="04100019" w:tentative="1">
      <w:start w:val="1"/>
      <w:numFmt w:val="lowerLetter"/>
      <w:lvlText w:val="%8."/>
      <w:lvlJc w:val="left"/>
      <w:pPr>
        <w:ind w:left="5940" w:hanging="360"/>
      </w:pPr>
    </w:lvl>
    <w:lvl w:ilvl="8" w:tplc="0410001B" w:tentative="1">
      <w:start w:val="1"/>
      <w:numFmt w:val="lowerRoman"/>
      <w:lvlText w:val="%9."/>
      <w:lvlJc w:val="right"/>
      <w:pPr>
        <w:ind w:left="6660" w:hanging="180"/>
      </w:pPr>
    </w:lvl>
  </w:abstractNum>
  <w:abstractNum w:abstractNumId="9" w15:restartNumberingAfterBreak="0">
    <w:nsid w:val="22F36D53"/>
    <w:multiLevelType w:val="hybridMultilevel"/>
    <w:tmpl w:val="2F54FABE"/>
    <w:lvl w:ilvl="0" w:tplc="E298917E">
      <w:start w:val="3"/>
      <w:numFmt w:val="bullet"/>
      <w:lvlText w:val="-"/>
      <w:lvlJc w:val="left"/>
      <w:pPr>
        <w:ind w:left="1800" w:hanging="360"/>
      </w:pPr>
      <w:rPr>
        <w:rFonts w:hint="default" w:ascii="Times New Roman" w:hAnsi="Times New Roman" w:cs="Times New Roman" w:eastAsiaTheme="minorHAnsi"/>
      </w:rPr>
    </w:lvl>
    <w:lvl w:ilvl="1" w:tplc="04100003" w:tentative="1">
      <w:start w:val="1"/>
      <w:numFmt w:val="bullet"/>
      <w:lvlText w:val="o"/>
      <w:lvlJc w:val="left"/>
      <w:pPr>
        <w:ind w:left="2520" w:hanging="360"/>
      </w:pPr>
      <w:rPr>
        <w:rFonts w:hint="default" w:ascii="Courier New" w:hAnsi="Courier New" w:cs="Courier New"/>
      </w:rPr>
    </w:lvl>
    <w:lvl w:ilvl="2" w:tplc="04100005" w:tentative="1">
      <w:start w:val="1"/>
      <w:numFmt w:val="bullet"/>
      <w:lvlText w:val=""/>
      <w:lvlJc w:val="left"/>
      <w:pPr>
        <w:ind w:left="3240" w:hanging="360"/>
      </w:pPr>
      <w:rPr>
        <w:rFonts w:hint="default" w:ascii="Wingdings" w:hAnsi="Wingdings"/>
      </w:rPr>
    </w:lvl>
    <w:lvl w:ilvl="3" w:tplc="04100001" w:tentative="1">
      <w:start w:val="1"/>
      <w:numFmt w:val="bullet"/>
      <w:lvlText w:val=""/>
      <w:lvlJc w:val="left"/>
      <w:pPr>
        <w:ind w:left="3960" w:hanging="360"/>
      </w:pPr>
      <w:rPr>
        <w:rFonts w:hint="default" w:ascii="Symbol" w:hAnsi="Symbol"/>
      </w:rPr>
    </w:lvl>
    <w:lvl w:ilvl="4" w:tplc="04100003" w:tentative="1">
      <w:start w:val="1"/>
      <w:numFmt w:val="bullet"/>
      <w:lvlText w:val="o"/>
      <w:lvlJc w:val="left"/>
      <w:pPr>
        <w:ind w:left="4680" w:hanging="360"/>
      </w:pPr>
      <w:rPr>
        <w:rFonts w:hint="default" w:ascii="Courier New" w:hAnsi="Courier New" w:cs="Courier New"/>
      </w:rPr>
    </w:lvl>
    <w:lvl w:ilvl="5" w:tplc="04100005" w:tentative="1">
      <w:start w:val="1"/>
      <w:numFmt w:val="bullet"/>
      <w:lvlText w:val=""/>
      <w:lvlJc w:val="left"/>
      <w:pPr>
        <w:ind w:left="5400" w:hanging="360"/>
      </w:pPr>
      <w:rPr>
        <w:rFonts w:hint="default" w:ascii="Wingdings" w:hAnsi="Wingdings"/>
      </w:rPr>
    </w:lvl>
    <w:lvl w:ilvl="6" w:tplc="04100001" w:tentative="1">
      <w:start w:val="1"/>
      <w:numFmt w:val="bullet"/>
      <w:lvlText w:val=""/>
      <w:lvlJc w:val="left"/>
      <w:pPr>
        <w:ind w:left="6120" w:hanging="360"/>
      </w:pPr>
      <w:rPr>
        <w:rFonts w:hint="default" w:ascii="Symbol" w:hAnsi="Symbol"/>
      </w:rPr>
    </w:lvl>
    <w:lvl w:ilvl="7" w:tplc="04100003" w:tentative="1">
      <w:start w:val="1"/>
      <w:numFmt w:val="bullet"/>
      <w:lvlText w:val="o"/>
      <w:lvlJc w:val="left"/>
      <w:pPr>
        <w:ind w:left="6840" w:hanging="360"/>
      </w:pPr>
      <w:rPr>
        <w:rFonts w:hint="default" w:ascii="Courier New" w:hAnsi="Courier New" w:cs="Courier New"/>
      </w:rPr>
    </w:lvl>
    <w:lvl w:ilvl="8" w:tplc="04100005" w:tentative="1">
      <w:start w:val="1"/>
      <w:numFmt w:val="bullet"/>
      <w:lvlText w:val=""/>
      <w:lvlJc w:val="left"/>
      <w:pPr>
        <w:ind w:left="7560" w:hanging="360"/>
      </w:pPr>
      <w:rPr>
        <w:rFonts w:hint="default" w:ascii="Wingdings" w:hAnsi="Wingdings"/>
      </w:rPr>
    </w:lvl>
  </w:abstractNum>
  <w:abstractNum w:abstractNumId="10" w15:restartNumberingAfterBreak="0">
    <w:nsid w:val="2A012A3E"/>
    <w:multiLevelType w:val="hybridMultilevel"/>
    <w:tmpl w:val="6E74BF5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D5C70BC"/>
    <w:multiLevelType w:val="hybridMultilevel"/>
    <w:tmpl w:val="43B27A24"/>
    <w:lvl w:ilvl="0" w:tplc="663205DA">
      <w:start w:val="1"/>
      <w:numFmt w:val="decimal"/>
      <w:lvlText w:val="%1."/>
      <w:lvlJc w:val="left"/>
      <w:pPr>
        <w:ind w:left="4680" w:hanging="360"/>
      </w:pPr>
      <w:rPr>
        <w:rFonts w:hint="default"/>
      </w:rPr>
    </w:lvl>
    <w:lvl w:ilvl="1" w:tplc="04100019" w:tentative="1">
      <w:start w:val="1"/>
      <w:numFmt w:val="lowerLetter"/>
      <w:lvlText w:val="%2."/>
      <w:lvlJc w:val="left"/>
      <w:pPr>
        <w:ind w:left="3600" w:hanging="360"/>
      </w:pPr>
    </w:lvl>
    <w:lvl w:ilvl="2" w:tplc="0410001B" w:tentative="1">
      <w:start w:val="1"/>
      <w:numFmt w:val="lowerRoman"/>
      <w:lvlText w:val="%3."/>
      <w:lvlJc w:val="right"/>
      <w:pPr>
        <w:ind w:left="4320" w:hanging="180"/>
      </w:pPr>
    </w:lvl>
    <w:lvl w:ilvl="3" w:tplc="0410000F">
      <w:start w:val="1"/>
      <w:numFmt w:val="decimal"/>
      <w:lvlText w:val="%4."/>
      <w:lvlJc w:val="left"/>
      <w:pPr>
        <w:ind w:left="5040" w:hanging="360"/>
      </w:pPr>
    </w:lvl>
    <w:lvl w:ilvl="4" w:tplc="04100019" w:tentative="1">
      <w:start w:val="1"/>
      <w:numFmt w:val="lowerLetter"/>
      <w:lvlText w:val="%5."/>
      <w:lvlJc w:val="left"/>
      <w:pPr>
        <w:ind w:left="5760" w:hanging="360"/>
      </w:pPr>
    </w:lvl>
    <w:lvl w:ilvl="5" w:tplc="0410001B" w:tentative="1">
      <w:start w:val="1"/>
      <w:numFmt w:val="lowerRoman"/>
      <w:lvlText w:val="%6."/>
      <w:lvlJc w:val="right"/>
      <w:pPr>
        <w:ind w:left="6480" w:hanging="180"/>
      </w:pPr>
    </w:lvl>
    <w:lvl w:ilvl="6" w:tplc="0410000F" w:tentative="1">
      <w:start w:val="1"/>
      <w:numFmt w:val="decimal"/>
      <w:lvlText w:val="%7."/>
      <w:lvlJc w:val="left"/>
      <w:pPr>
        <w:ind w:left="7200" w:hanging="360"/>
      </w:pPr>
    </w:lvl>
    <w:lvl w:ilvl="7" w:tplc="04100019" w:tentative="1">
      <w:start w:val="1"/>
      <w:numFmt w:val="lowerLetter"/>
      <w:lvlText w:val="%8."/>
      <w:lvlJc w:val="left"/>
      <w:pPr>
        <w:ind w:left="7920" w:hanging="360"/>
      </w:pPr>
    </w:lvl>
    <w:lvl w:ilvl="8" w:tplc="0410001B" w:tentative="1">
      <w:start w:val="1"/>
      <w:numFmt w:val="lowerRoman"/>
      <w:lvlText w:val="%9."/>
      <w:lvlJc w:val="right"/>
      <w:pPr>
        <w:ind w:left="8640" w:hanging="180"/>
      </w:pPr>
    </w:lvl>
  </w:abstractNum>
  <w:abstractNum w:abstractNumId="12" w15:restartNumberingAfterBreak="0">
    <w:nsid w:val="36D844C4"/>
    <w:multiLevelType w:val="hybridMultilevel"/>
    <w:tmpl w:val="CF408612"/>
    <w:lvl w:ilvl="0" w:tplc="04100009">
      <w:start w:val="1"/>
      <w:numFmt w:val="bullet"/>
      <w:lvlText w:val=""/>
      <w:lvlJc w:val="left"/>
      <w:pPr>
        <w:ind w:left="720" w:hanging="360"/>
      </w:pPr>
      <w:rPr>
        <w:rFonts w:hint="default" w:ascii="Wingdings" w:hAnsi="Wingdings"/>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3" w15:restartNumberingAfterBreak="0">
    <w:nsid w:val="3BF20525"/>
    <w:multiLevelType w:val="hybridMultilevel"/>
    <w:tmpl w:val="B6788DB6"/>
    <w:lvl w:ilvl="0" w:tplc="663205DA">
      <w:start w:val="1"/>
      <w:numFmt w:val="decimal"/>
      <w:lvlText w:val="%1."/>
      <w:lvlJc w:val="left"/>
      <w:pPr>
        <w:ind w:left="2520" w:hanging="360"/>
      </w:pPr>
      <w:rPr>
        <w:rFonts w:hint="default"/>
      </w:rPr>
    </w:lvl>
    <w:lvl w:ilvl="1" w:tplc="04100019">
      <w:start w:val="1"/>
      <w:numFmt w:val="lowerLetter"/>
      <w:lvlText w:val="%2."/>
      <w:lvlJc w:val="left"/>
      <w:pPr>
        <w:ind w:left="3240" w:hanging="360"/>
      </w:pPr>
    </w:lvl>
    <w:lvl w:ilvl="2" w:tplc="0410001B" w:tentative="1">
      <w:start w:val="1"/>
      <w:numFmt w:val="lowerRoman"/>
      <w:lvlText w:val="%3."/>
      <w:lvlJc w:val="right"/>
      <w:pPr>
        <w:ind w:left="3960" w:hanging="180"/>
      </w:pPr>
    </w:lvl>
    <w:lvl w:ilvl="3" w:tplc="0410000F" w:tentative="1">
      <w:start w:val="1"/>
      <w:numFmt w:val="decimal"/>
      <w:lvlText w:val="%4."/>
      <w:lvlJc w:val="left"/>
      <w:pPr>
        <w:ind w:left="4680" w:hanging="360"/>
      </w:pPr>
    </w:lvl>
    <w:lvl w:ilvl="4" w:tplc="04100019" w:tentative="1">
      <w:start w:val="1"/>
      <w:numFmt w:val="lowerLetter"/>
      <w:lvlText w:val="%5."/>
      <w:lvlJc w:val="left"/>
      <w:pPr>
        <w:ind w:left="5400" w:hanging="360"/>
      </w:pPr>
    </w:lvl>
    <w:lvl w:ilvl="5" w:tplc="0410001B" w:tentative="1">
      <w:start w:val="1"/>
      <w:numFmt w:val="lowerRoman"/>
      <w:lvlText w:val="%6."/>
      <w:lvlJc w:val="right"/>
      <w:pPr>
        <w:ind w:left="6120" w:hanging="180"/>
      </w:pPr>
    </w:lvl>
    <w:lvl w:ilvl="6" w:tplc="0410000F" w:tentative="1">
      <w:start w:val="1"/>
      <w:numFmt w:val="decimal"/>
      <w:lvlText w:val="%7."/>
      <w:lvlJc w:val="left"/>
      <w:pPr>
        <w:ind w:left="6840" w:hanging="360"/>
      </w:pPr>
    </w:lvl>
    <w:lvl w:ilvl="7" w:tplc="04100019" w:tentative="1">
      <w:start w:val="1"/>
      <w:numFmt w:val="lowerLetter"/>
      <w:lvlText w:val="%8."/>
      <w:lvlJc w:val="left"/>
      <w:pPr>
        <w:ind w:left="7560" w:hanging="360"/>
      </w:pPr>
    </w:lvl>
    <w:lvl w:ilvl="8" w:tplc="0410001B" w:tentative="1">
      <w:start w:val="1"/>
      <w:numFmt w:val="lowerRoman"/>
      <w:lvlText w:val="%9."/>
      <w:lvlJc w:val="right"/>
      <w:pPr>
        <w:ind w:left="8280" w:hanging="180"/>
      </w:pPr>
    </w:lvl>
  </w:abstractNum>
  <w:abstractNum w:abstractNumId="14" w15:restartNumberingAfterBreak="0">
    <w:nsid w:val="3E5E5715"/>
    <w:multiLevelType w:val="hybridMultilevel"/>
    <w:tmpl w:val="37DEA77A"/>
    <w:lvl w:ilvl="0" w:tplc="663205DA">
      <w:start w:val="1"/>
      <w:numFmt w:val="decimal"/>
      <w:lvlText w:val="%1."/>
      <w:lvlJc w:val="left"/>
      <w:pPr>
        <w:ind w:left="3960" w:hanging="360"/>
      </w:pPr>
      <w:rPr>
        <w:rFonts w:hint="default"/>
      </w:rPr>
    </w:lvl>
    <w:lvl w:ilvl="1" w:tplc="04100019" w:tentative="1">
      <w:start w:val="1"/>
      <w:numFmt w:val="lowerLetter"/>
      <w:lvlText w:val="%2."/>
      <w:lvlJc w:val="left"/>
      <w:pPr>
        <w:ind w:left="2880" w:hanging="360"/>
      </w:pPr>
    </w:lvl>
    <w:lvl w:ilvl="2" w:tplc="0410001B">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15" w15:restartNumberingAfterBreak="0">
    <w:nsid w:val="3E6B495C"/>
    <w:multiLevelType w:val="hybridMultilevel"/>
    <w:tmpl w:val="2B3878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3ED24F29"/>
    <w:multiLevelType w:val="hybridMultilevel"/>
    <w:tmpl w:val="14C41556"/>
    <w:lvl w:ilvl="0" w:tplc="36782372">
      <w:start w:val="1"/>
      <w:numFmt w:val="decimal"/>
      <w:lvlText w:val="%1."/>
      <w:lvlJc w:val="left"/>
      <w:pPr>
        <w:ind w:left="2880" w:hanging="360"/>
      </w:pPr>
      <w:rPr>
        <w:rFonts w:hint="default"/>
      </w:rPr>
    </w:lvl>
    <w:lvl w:ilvl="1" w:tplc="04100019" w:tentative="1">
      <w:start w:val="1"/>
      <w:numFmt w:val="lowerLetter"/>
      <w:lvlText w:val="%2."/>
      <w:lvlJc w:val="left"/>
      <w:pPr>
        <w:ind w:left="3600" w:hanging="360"/>
      </w:pPr>
    </w:lvl>
    <w:lvl w:ilvl="2" w:tplc="0410001B" w:tentative="1">
      <w:start w:val="1"/>
      <w:numFmt w:val="lowerRoman"/>
      <w:lvlText w:val="%3."/>
      <w:lvlJc w:val="right"/>
      <w:pPr>
        <w:ind w:left="4320" w:hanging="180"/>
      </w:pPr>
    </w:lvl>
    <w:lvl w:ilvl="3" w:tplc="0410000F" w:tentative="1">
      <w:start w:val="1"/>
      <w:numFmt w:val="decimal"/>
      <w:lvlText w:val="%4."/>
      <w:lvlJc w:val="left"/>
      <w:pPr>
        <w:ind w:left="5040" w:hanging="360"/>
      </w:pPr>
    </w:lvl>
    <w:lvl w:ilvl="4" w:tplc="04100019" w:tentative="1">
      <w:start w:val="1"/>
      <w:numFmt w:val="lowerLetter"/>
      <w:lvlText w:val="%5."/>
      <w:lvlJc w:val="left"/>
      <w:pPr>
        <w:ind w:left="5760" w:hanging="360"/>
      </w:pPr>
    </w:lvl>
    <w:lvl w:ilvl="5" w:tplc="0410001B" w:tentative="1">
      <w:start w:val="1"/>
      <w:numFmt w:val="lowerRoman"/>
      <w:lvlText w:val="%6."/>
      <w:lvlJc w:val="right"/>
      <w:pPr>
        <w:ind w:left="6480" w:hanging="180"/>
      </w:pPr>
    </w:lvl>
    <w:lvl w:ilvl="6" w:tplc="0410000F" w:tentative="1">
      <w:start w:val="1"/>
      <w:numFmt w:val="decimal"/>
      <w:lvlText w:val="%7."/>
      <w:lvlJc w:val="left"/>
      <w:pPr>
        <w:ind w:left="7200" w:hanging="360"/>
      </w:pPr>
    </w:lvl>
    <w:lvl w:ilvl="7" w:tplc="04100019" w:tentative="1">
      <w:start w:val="1"/>
      <w:numFmt w:val="lowerLetter"/>
      <w:lvlText w:val="%8."/>
      <w:lvlJc w:val="left"/>
      <w:pPr>
        <w:ind w:left="7920" w:hanging="360"/>
      </w:pPr>
    </w:lvl>
    <w:lvl w:ilvl="8" w:tplc="0410001B" w:tentative="1">
      <w:start w:val="1"/>
      <w:numFmt w:val="lowerRoman"/>
      <w:lvlText w:val="%9."/>
      <w:lvlJc w:val="right"/>
      <w:pPr>
        <w:ind w:left="8640" w:hanging="180"/>
      </w:pPr>
    </w:lvl>
  </w:abstractNum>
  <w:abstractNum w:abstractNumId="17" w15:restartNumberingAfterBreak="0">
    <w:nsid w:val="40B23BEA"/>
    <w:multiLevelType w:val="hybridMultilevel"/>
    <w:tmpl w:val="6FC8E890"/>
    <w:lvl w:ilvl="0" w:tplc="663205DA">
      <w:start w:val="1"/>
      <w:numFmt w:val="decimal"/>
      <w:lvlText w:val="%1."/>
      <w:lvlJc w:val="left"/>
      <w:pPr>
        <w:ind w:left="3780" w:hanging="360"/>
      </w:pPr>
      <w:rPr>
        <w:rFonts w:hint="default"/>
      </w:rPr>
    </w:lvl>
    <w:lvl w:ilvl="1" w:tplc="04100019">
      <w:start w:val="1"/>
      <w:numFmt w:val="lowerLetter"/>
      <w:lvlText w:val="%2."/>
      <w:lvlJc w:val="left"/>
      <w:pPr>
        <w:ind w:left="2700" w:hanging="360"/>
      </w:pPr>
    </w:lvl>
    <w:lvl w:ilvl="2" w:tplc="0410001B" w:tentative="1">
      <w:start w:val="1"/>
      <w:numFmt w:val="lowerRoman"/>
      <w:lvlText w:val="%3."/>
      <w:lvlJc w:val="right"/>
      <w:pPr>
        <w:ind w:left="3420" w:hanging="180"/>
      </w:pPr>
    </w:lvl>
    <w:lvl w:ilvl="3" w:tplc="0410000F" w:tentative="1">
      <w:start w:val="1"/>
      <w:numFmt w:val="decimal"/>
      <w:lvlText w:val="%4."/>
      <w:lvlJc w:val="left"/>
      <w:pPr>
        <w:ind w:left="4140" w:hanging="360"/>
      </w:pPr>
    </w:lvl>
    <w:lvl w:ilvl="4" w:tplc="04100019" w:tentative="1">
      <w:start w:val="1"/>
      <w:numFmt w:val="lowerLetter"/>
      <w:lvlText w:val="%5."/>
      <w:lvlJc w:val="left"/>
      <w:pPr>
        <w:ind w:left="4860" w:hanging="360"/>
      </w:pPr>
    </w:lvl>
    <w:lvl w:ilvl="5" w:tplc="0410001B" w:tentative="1">
      <w:start w:val="1"/>
      <w:numFmt w:val="lowerRoman"/>
      <w:lvlText w:val="%6."/>
      <w:lvlJc w:val="right"/>
      <w:pPr>
        <w:ind w:left="5580" w:hanging="180"/>
      </w:pPr>
    </w:lvl>
    <w:lvl w:ilvl="6" w:tplc="0410000F" w:tentative="1">
      <w:start w:val="1"/>
      <w:numFmt w:val="decimal"/>
      <w:lvlText w:val="%7."/>
      <w:lvlJc w:val="left"/>
      <w:pPr>
        <w:ind w:left="6300" w:hanging="360"/>
      </w:pPr>
    </w:lvl>
    <w:lvl w:ilvl="7" w:tplc="04100019" w:tentative="1">
      <w:start w:val="1"/>
      <w:numFmt w:val="lowerLetter"/>
      <w:lvlText w:val="%8."/>
      <w:lvlJc w:val="left"/>
      <w:pPr>
        <w:ind w:left="7020" w:hanging="360"/>
      </w:pPr>
    </w:lvl>
    <w:lvl w:ilvl="8" w:tplc="0410001B" w:tentative="1">
      <w:start w:val="1"/>
      <w:numFmt w:val="lowerRoman"/>
      <w:lvlText w:val="%9."/>
      <w:lvlJc w:val="right"/>
      <w:pPr>
        <w:ind w:left="7740" w:hanging="180"/>
      </w:pPr>
    </w:lvl>
  </w:abstractNum>
  <w:abstractNum w:abstractNumId="18" w15:restartNumberingAfterBreak="0">
    <w:nsid w:val="4E3A4180"/>
    <w:multiLevelType w:val="hybridMultilevel"/>
    <w:tmpl w:val="02749E5C"/>
    <w:lvl w:ilvl="0" w:tplc="663205DA">
      <w:start w:val="1"/>
      <w:numFmt w:val="decimal"/>
      <w:lvlText w:val="%1."/>
      <w:lvlJc w:val="left"/>
      <w:pPr>
        <w:ind w:left="3780" w:hanging="360"/>
      </w:pPr>
      <w:rPr>
        <w:rFonts w:hint="default"/>
      </w:rPr>
    </w:lvl>
    <w:lvl w:ilvl="1" w:tplc="04100019">
      <w:start w:val="1"/>
      <w:numFmt w:val="lowerLetter"/>
      <w:lvlText w:val="%2."/>
      <w:lvlJc w:val="left"/>
      <w:pPr>
        <w:ind w:left="2700" w:hanging="360"/>
      </w:pPr>
    </w:lvl>
    <w:lvl w:ilvl="2" w:tplc="0410001B" w:tentative="1">
      <w:start w:val="1"/>
      <w:numFmt w:val="lowerRoman"/>
      <w:lvlText w:val="%3."/>
      <w:lvlJc w:val="right"/>
      <w:pPr>
        <w:ind w:left="3420" w:hanging="180"/>
      </w:pPr>
    </w:lvl>
    <w:lvl w:ilvl="3" w:tplc="0410000F" w:tentative="1">
      <w:start w:val="1"/>
      <w:numFmt w:val="decimal"/>
      <w:lvlText w:val="%4."/>
      <w:lvlJc w:val="left"/>
      <w:pPr>
        <w:ind w:left="4140" w:hanging="360"/>
      </w:pPr>
    </w:lvl>
    <w:lvl w:ilvl="4" w:tplc="04100019" w:tentative="1">
      <w:start w:val="1"/>
      <w:numFmt w:val="lowerLetter"/>
      <w:lvlText w:val="%5."/>
      <w:lvlJc w:val="left"/>
      <w:pPr>
        <w:ind w:left="4860" w:hanging="360"/>
      </w:pPr>
    </w:lvl>
    <w:lvl w:ilvl="5" w:tplc="0410001B" w:tentative="1">
      <w:start w:val="1"/>
      <w:numFmt w:val="lowerRoman"/>
      <w:lvlText w:val="%6."/>
      <w:lvlJc w:val="right"/>
      <w:pPr>
        <w:ind w:left="5580" w:hanging="180"/>
      </w:pPr>
    </w:lvl>
    <w:lvl w:ilvl="6" w:tplc="0410000F" w:tentative="1">
      <w:start w:val="1"/>
      <w:numFmt w:val="decimal"/>
      <w:lvlText w:val="%7."/>
      <w:lvlJc w:val="left"/>
      <w:pPr>
        <w:ind w:left="6300" w:hanging="360"/>
      </w:pPr>
    </w:lvl>
    <w:lvl w:ilvl="7" w:tplc="04100019" w:tentative="1">
      <w:start w:val="1"/>
      <w:numFmt w:val="lowerLetter"/>
      <w:lvlText w:val="%8."/>
      <w:lvlJc w:val="left"/>
      <w:pPr>
        <w:ind w:left="7020" w:hanging="360"/>
      </w:pPr>
    </w:lvl>
    <w:lvl w:ilvl="8" w:tplc="0410001B" w:tentative="1">
      <w:start w:val="1"/>
      <w:numFmt w:val="lowerRoman"/>
      <w:lvlText w:val="%9."/>
      <w:lvlJc w:val="right"/>
      <w:pPr>
        <w:ind w:left="7740" w:hanging="180"/>
      </w:pPr>
    </w:lvl>
  </w:abstractNum>
  <w:abstractNum w:abstractNumId="19" w15:restartNumberingAfterBreak="0">
    <w:nsid w:val="51486C8F"/>
    <w:multiLevelType w:val="hybridMultilevel"/>
    <w:tmpl w:val="014882DC"/>
    <w:lvl w:ilvl="0" w:tplc="0410000B">
      <w:start w:val="1"/>
      <w:numFmt w:val="bullet"/>
      <w:lvlText w:val=""/>
      <w:lvlJc w:val="left"/>
      <w:pPr>
        <w:ind w:left="1800" w:hanging="360"/>
      </w:pPr>
      <w:rPr>
        <w:rFonts w:hint="default" w:ascii="Wingdings" w:hAnsi="Wingdings"/>
      </w:rPr>
    </w:lvl>
    <w:lvl w:ilvl="1" w:tplc="04100003" w:tentative="1">
      <w:start w:val="1"/>
      <w:numFmt w:val="bullet"/>
      <w:lvlText w:val="o"/>
      <w:lvlJc w:val="left"/>
      <w:pPr>
        <w:ind w:left="2520" w:hanging="360"/>
      </w:pPr>
      <w:rPr>
        <w:rFonts w:hint="default" w:ascii="Courier New" w:hAnsi="Courier New" w:cs="Courier New"/>
      </w:rPr>
    </w:lvl>
    <w:lvl w:ilvl="2" w:tplc="04100005" w:tentative="1">
      <w:start w:val="1"/>
      <w:numFmt w:val="bullet"/>
      <w:lvlText w:val=""/>
      <w:lvlJc w:val="left"/>
      <w:pPr>
        <w:ind w:left="3240" w:hanging="360"/>
      </w:pPr>
      <w:rPr>
        <w:rFonts w:hint="default" w:ascii="Wingdings" w:hAnsi="Wingdings"/>
      </w:rPr>
    </w:lvl>
    <w:lvl w:ilvl="3" w:tplc="04100001" w:tentative="1">
      <w:start w:val="1"/>
      <w:numFmt w:val="bullet"/>
      <w:lvlText w:val=""/>
      <w:lvlJc w:val="left"/>
      <w:pPr>
        <w:ind w:left="3960" w:hanging="360"/>
      </w:pPr>
      <w:rPr>
        <w:rFonts w:hint="default" w:ascii="Symbol" w:hAnsi="Symbol"/>
      </w:rPr>
    </w:lvl>
    <w:lvl w:ilvl="4" w:tplc="04100003" w:tentative="1">
      <w:start w:val="1"/>
      <w:numFmt w:val="bullet"/>
      <w:lvlText w:val="o"/>
      <w:lvlJc w:val="left"/>
      <w:pPr>
        <w:ind w:left="4680" w:hanging="360"/>
      </w:pPr>
      <w:rPr>
        <w:rFonts w:hint="default" w:ascii="Courier New" w:hAnsi="Courier New" w:cs="Courier New"/>
      </w:rPr>
    </w:lvl>
    <w:lvl w:ilvl="5" w:tplc="04100005" w:tentative="1">
      <w:start w:val="1"/>
      <w:numFmt w:val="bullet"/>
      <w:lvlText w:val=""/>
      <w:lvlJc w:val="left"/>
      <w:pPr>
        <w:ind w:left="5400" w:hanging="360"/>
      </w:pPr>
      <w:rPr>
        <w:rFonts w:hint="default" w:ascii="Wingdings" w:hAnsi="Wingdings"/>
      </w:rPr>
    </w:lvl>
    <w:lvl w:ilvl="6" w:tplc="04100001" w:tentative="1">
      <w:start w:val="1"/>
      <w:numFmt w:val="bullet"/>
      <w:lvlText w:val=""/>
      <w:lvlJc w:val="left"/>
      <w:pPr>
        <w:ind w:left="6120" w:hanging="360"/>
      </w:pPr>
      <w:rPr>
        <w:rFonts w:hint="default" w:ascii="Symbol" w:hAnsi="Symbol"/>
      </w:rPr>
    </w:lvl>
    <w:lvl w:ilvl="7" w:tplc="04100003" w:tentative="1">
      <w:start w:val="1"/>
      <w:numFmt w:val="bullet"/>
      <w:lvlText w:val="o"/>
      <w:lvlJc w:val="left"/>
      <w:pPr>
        <w:ind w:left="6840" w:hanging="360"/>
      </w:pPr>
      <w:rPr>
        <w:rFonts w:hint="default" w:ascii="Courier New" w:hAnsi="Courier New" w:cs="Courier New"/>
      </w:rPr>
    </w:lvl>
    <w:lvl w:ilvl="8" w:tplc="04100005" w:tentative="1">
      <w:start w:val="1"/>
      <w:numFmt w:val="bullet"/>
      <w:lvlText w:val=""/>
      <w:lvlJc w:val="left"/>
      <w:pPr>
        <w:ind w:left="7560" w:hanging="360"/>
      </w:pPr>
      <w:rPr>
        <w:rFonts w:hint="default" w:ascii="Wingdings" w:hAnsi="Wingdings"/>
      </w:rPr>
    </w:lvl>
  </w:abstractNum>
  <w:abstractNum w:abstractNumId="20" w15:restartNumberingAfterBreak="0">
    <w:nsid w:val="521F3A04"/>
    <w:multiLevelType w:val="multilevel"/>
    <w:tmpl w:val="DF44AF6C"/>
    <w:lvl w:ilvl="0">
      <w:start w:val="3"/>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21" w15:restartNumberingAfterBreak="0">
    <w:nsid w:val="55A7235A"/>
    <w:multiLevelType w:val="hybridMultilevel"/>
    <w:tmpl w:val="F1A29098"/>
    <w:lvl w:ilvl="0" w:tplc="663205DA">
      <w:start w:val="1"/>
      <w:numFmt w:val="decimal"/>
      <w:lvlText w:val="%1."/>
      <w:lvlJc w:val="left"/>
      <w:pPr>
        <w:ind w:left="2700" w:hanging="360"/>
      </w:pPr>
      <w:rPr>
        <w:rFonts w:hint="default"/>
      </w:rPr>
    </w:lvl>
    <w:lvl w:ilvl="1" w:tplc="04100019" w:tentative="1">
      <w:start w:val="1"/>
      <w:numFmt w:val="lowerLetter"/>
      <w:lvlText w:val="%2."/>
      <w:lvlJc w:val="left"/>
      <w:pPr>
        <w:ind w:left="1620" w:hanging="360"/>
      </w:pPr>
    </w:lvl>
    <w:lvl w:ilvl="2" w:tplc="0410001B" w:tentative="1">
      <w:start w:val="1"/>
      <w:numFmt w:val="lowerRoman"/>
      <w:lvlText w:val="%3."/>
      <w:lvlJc w:val="right"/>
      <w:pPr>
        <w:ind w:left="2340" w:hanging="180"/>
      </w:pPr>
    </w:lvl>
    <w:lvl w:ilvl="3" w:tplc="0410000F" w:tentative="1">
      <w:start w:val="1"/>
      <w:numFmt w:val="decimal"/>
      <w:lvlText w:val="%4."/>
      <w:lvlJc w:val="left"/>
      <w:pPr>
        <w:ind w:left="3060" w:hanging="360"/>
      </w:pPr>
    </w:lvl>
    <w:lvl w:ilvl="4" w:tplc="04100019" w:tentative="1">
      <w:start w:val="1"/>
      <w:numFmt w:val="lowerLetter"/>
      <w:lvlText w:val="%5."/>
      <w:lvlJc w:val="left"/>
      <w:pPr>
        <w:ind w:left="3780" w:hanging="360"/>
      </w:pPr>
    </w:lvl>
    <w:lvl w:ilvl="5" w:tplc="0410001B" w:tentative="1">
      <w:start w:val="1"/>
      <w:numFmt w:val="lowerRoman"/>
      <w:lvlText w:val="%6."/>
      <w:lvlJc w:val="right"/>
      <w:pPr>
        <w:ind w:left="4500" w:hanging="180"/>
      </w:pPr>
    </w:lvl>
    <w:lvl w:ilvl="6" w:tplc="0410000F" w:tentative="1">
      <w:start w:val="1"/>
      <w:numFmt w:val="decimal"/>
      <w:lvlText w:val="%7."/>
      <w:lvlJc w:val="left"/>
      <w:pPr>
        <w:ind w:left="5220" w:hanging="360"/>
      </w:pPr>
    </w:lvl>
    <w:lvl w:ilvl="7" w:tplc="04100019" w:tentative="1">
      <w:start w:val="1"/>
      <w:numFmt w:val="lowerLetter"/>
      <w:lvlText w:val="%8."/>
      <w:lvlJc w:val="left"/>
      <w:pPr>
        <w:ind w:left="5940" w:hanging="360"/>
      </w:pPr>
    </w:lvl>
    <w:lvl w:ilvl="8" w:tplc="0410001B" w:tentative="1">
      <w:start w:val="1"/>
      <w:numFmt w:val="lowerRoman"/>
      <w:lvlText w:val="%9."/>
      <w:lvlJc w:val="right"/>
      <w:pPr>
        <w:ind w:left="6660" w:hanging="180"/>
      </w:pPr>
    </w:lvl>
  </w:abstractNum>
  <w:abstractNum w:abstractNumId="22" w15:restartNumberingAfterBreak="0">
    <w:nsid w:val="564C5807"/>
    <w:multiLevelType w:val="hybridMultilevel"/>
    <w:tmpl w:val="BA5E492A"/>
    <w:lvl w:ilvl="0" w:tplc="0410000F">
      <w:start w:val="1"/>
      <w:numFmt w:val="decimal"/>
      <w:lvlText w:val="%1."/>
      <w:lvlJc w:val="left"/>
      <w:pPr>
        <w:ind w:left="2160" w:hanging="360"/>
      </w:pPr>
    </w:lvl>
    <w:lvl w:ilvl="1" w:tplc="04100019">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23" w15:restartNumberingAfterBreak="0">
    <w:nsid w:val="59FD025B"/>
    <w:multiLevelType w:val="hybridMultilevel"/>
    <w:tmpl w:val="3ACE4C4E"/>
    <w:lvl w:ilvl="0" w:tplc="04100005">
      <w:start w:val="1"/>
      <w:numFmt w:val="bullet"/>
      <w:lvlText w:val=""/>
      <w:lvlJc w:val="left"/>
      <w:pPr>
        <w:ind w:left="1440" w:hanging="360"/>
      </w:pPr>
      <w:rPr>
        <w:rFonts w:hint="default" w:ascii="Wingdings" w:hAnsi="Wingdings"/>
      </w:rPr>
    </w:lvl>
    <w:lvl w:ilvl="1" w:tplc="04100003">
      <w:start w:val="1"/>
      <w:numFmt w:val="bullet"/>
      <w:lvlText w:val="o"/>
      <w:lvlJc w:val="left"/>
      <w:pPr>
        <w:ind w:left="2160" w:hanging="360"/>
      </w:pPr>
      <w:rPr>
        <w:rFonts w:hint="default" w:ascii="Courier New" w:hAnsi="Courier New" w:cs="Courier New"/>
      </w:rPr>
    </w:lvl>
    <w:lvl w:ilvl="2" w:tplc="04100005" w:tentative="1">
      <w:start w:val="1"/>
      <w:numFmt w:val="bullet"/>
      <w:lvlText w:val=""/>
      <w:lvlJc w:val="left"/>
      <w:pPr>
        <w:ind w:left="2880" w:hanging="360"/>
      </w:pPr>
      <w:rPr>
        <w:rFonts w:hint="default" w:ascii="Wingdings" w:hAnsi="Wingdings"/>
      </w:rPr>
    </w:lvl>
    <w:lvl w:ilvl="3" w:tplc="04100001" w:tentative="1">
      <w:start w:val="1"/>
      <w:numFmt w:val="bullet"/>
      <w:lvlText w:val=""/>
      <w:lvlJc w:val="left"/>
      <w:pPr>
        <w:ind w:left="3600" w:hanging="360"/>
      </w:pPr>
      <w:rPr>
        <w:rFonts w:hint="default" w:ascii="Symbol" w:hAnsi="Symbol"/>
      </w:rPr>
    </w:lvl>
    <w:lvl w:ilvl="4" w:tplc="04100003" w:tentative="1">
      <w:start w:val="1"/>
      <w:numFmt w:val="bullet"/>
      <w:lvlText w:val="o"/>
      <w:lvlJc w:val="left"/>
      <w:pPr>
        <w:ind w:left="4320" w:hanging="360"/>
      </w:pPr>
      <w:rPr>
        <w:rFonts w:hint="default" w:ascii="Courier New" w:hAnsi="Courier New" w:cs="Courier New"/>
      </w:rPr>
    </w:lvl>
    <w:lvl w:ilvl="5" w:tplc="04100005" w:tentative="1">
      <w:start w:val="1"/>
      <w:numFmt w:val="bullet"/>
      <w:lvlText w:val=""/>
      <w:lvlJc w:val="left"/>
      <w:pPr>
        <w:ind w:left="5040" w:hanging="360"/>
      </w:pPr>
      <w:rPr>
        <w:rFonts w:hint="default" w:ascii="Wingdings" w:hAnsi="Wingdings"/>
      </w:rPr>
    </w:lvl>
    <w:lvl w:ilvl="6" w:tplc="04100001" w:tentative="1">
      <w:start w:val="1"/>
      <w:numFmt w:val="bullet"/>
      <w:lvlText w:val=""/>
      <w:lvlJc w:val="left"/>
      <w:pPr>
        <w:ind w:left="5760" w:hanging="360"/>
      </w:pPr>
      <w:rPr>
        <w:rFonts w:hint="default" w:ascii="Symbol" w:hAnsi="Symbol"/>
      </w:rPr>
    </w:lvl>
    <w:lvl w:ilvl="7" w:tplc="04100003" w:tentative="1">
      <w:start w:val="1"/>
      <w:numFmt w:val="bullet"/>
      <w:lvlText w:val="o"/>
      <w:lvlJc w:val="left"/>
      <w:pPr>
        <w:ind w:left="6480" w:hanging="360"/>
      </w:pPr>
      <w:rPr>
        <w:rFonts w:hint="default" w:ascii="Courier New" w:hAnsi="Courier New" w:cs="Courier New"/>
      </w:rPr>
    </w:lvl>
    <w:lvl w:ilvl="8" w:tplc="04100005" w:tentative="1">
      <w:start w:val="1"/>
      <w:numFmt w:val="bullet"/>
      <w:lvlText w:val=""/>
      <w:lvlJc w:val="left"/>
      <w:pPr>
        <w:ind w:left="7200" w:hanging="360"/>
      </w:pPr>
      <w:rPr>
        <w:rFonts w:hint="default" w:ascii="Wingdings" w:hAnsi="Wingdings"/>
      </w:rPr>
    </w:lvl>
  </w:abstractNum>
  <w:abstractNum w:abstractNumId="24" w15:restartNumberingAfterBreak="0">
    <w:nsid w:val="5BCE2A12"/>
    <w:multiLevelType w:val="hybridMultilevel"/>
    <w:tmpl w:val="5EBE168A"/>
    <w:lvl w:ilvl="0" w:tplc="663205DA">
      <w:start w:val="1"/>
      <w:numFmt w:val="decimal"/>
      <w:lvlText w:val="%1."/>
      <w:lvlJc w:val="left"/>
      <w:pPr>
        <w:ind w:left="2700" w:hanging="360"/>
      </w:pPr>
      <w:rPr>
        <w:rFonts w:hint="default"/>
      </w:rPr>
    </w:lvl>
    <w:lvl w:ilvl="1" w:tplc="04100019" w:tentative="1">
      <w:start w:val="1"/>
      <w:numFmt w:val="lowerLetter"/>
      <w:lvlText w:val="%2."/>
      <w:lvlJc w:val="left"/>
      <w:pPr>
        <w:ind w:left="1620" w:hanging="360"/>
      </w:pPr>
    </w:lvl>
    <w:lvl w:ilvl="2" w:tplc="0410001B" w:tentative="1">
      <w:start w:val="1"/>
      <w:numFmt w:val="lowerRoman"/>
      <w:lvlText w:val="%3."/>
      <w:lvlJc w:val="right"/>
      <w:pPr>
        <w:ind w:left="2340" w:hanging="180"/>
      </w:pPr>
    </w:lvl>
    <w:lvl w:ilvl="3" w:tplc="0410000F" w:tentative="1">
      <w:start w:val="1"/>
      <w:numFmt w:val="decimal"/>
      <w:lvlText w:val="%4."/>
      <w:lvlJc w:val="left"/>
      <w:pPr>
        <w:ind w:left="3060" w:hanging="360"/>
      </w:pPr>
    </w:lvl>
    <w:lvl w:ilvl="4" w:tplc="04100019" w:tentative="1">
      <w:start w:val="1"/>
      <w:numFmt w:val="lowerLetter"/>
      <w:lvlText w:val="%5."/>
      <w:lvlJc w:val="left"/>
      <w:pPr>
        <w:ind w:left="3780" w:hanging="360"/>
      </w:pPr>
    </w:lvl>
    <w:lvl w:ilvl="5" w:tplc="0410001B" w:tentative="1">
      <w:start w:val="1"/>
      <w:numFmt w:val="lowerRoman"/>
      <w:lvlText w:val="%6."/>
      <w:lvlJc w:val="right"/>
      <w:pPr>
        <w:ind w:left="4500" w:hanging="180"/>
      </w:pPr>
    </w:lvl>
    <w:lvl w:ilvl="6" w:tplc="0410000F" w:tentative="1">
      <w:start w:val="1"/>
      <w:numFmt w:val="decimal"/>
      <w:lvlText w:val="%7."/>
      <w:lvlJc w:val="left"/>
      <w:pPr>
        <w:ind w:left="5220" w:hanging="360"/>
      </w:pPr>
    </w:lvl>
    <w:lvl w:ilvl="7" w:tplc="04100019" w:tentative="1">
      <w:start w:val="1"/>
      <w:numFmt w:val="lowerLetter"/>
      <w:lvlText w:val="%8."/>
      <w:lvlJc w:val="left"/>
      <w:pPr>
        <w:ind w:left="5940" w:hanging="360"/>
      </w:pPr>
    </w:lvl>
    <w:lvl w:ilvl="8" w:tplc="0410001B" w:tentative="1">
      <w:start w:val="1"/>
      <w:numFmt w:val="lowerRoman"/>
      <w:lvlText w:val="%9."/>
      <w:lvlJc w:val="right"/>
      <w:pPr>
        <w:ind w:left="6660" w:hanging="180"/>
      </w:pPr>
    </w:lvl>
  </w:abstractNum>
  <w:abstractNum w:abstractNumId="25" w15:restartNumberingAfterBreak="0">
    <w:nsid w:val="6935F321"/>
    <w:multiLevelType w:val="hybridMultilevel"/>
    <w:tmpl w:val="BC14C818"/>
    <w:lvl w:ilvl="0" w:tplc="BC549466">
      <w:start w:val="1"/>
      <w:numFmt w:val="bullet"/>
      <w:lvlText w:val=""/>
      <w:lvlJc w:val="left"/>
      <w:pPr>
        <w:ind w:left="720" w:hanging="360"/>
      </w:pPr>
      <w:rPr>
        <w:rFonts w:hint="default" w:ascii="Symbol" w:hAnsi="Symbol"/>
      </w:rPr>
    </w:lvl>
    <w:lvl w:ilvl="1" w:tplc="A4CE1BBC">
      <w:start w:val="1"/>
      <w:numFmt w:val="bullet"/>
      <w:lvlText w:val="o"/>
      <w:lvlJc w:val="left"/>
      <w:pPr>
        <w:ind w:left="1440" w:hanging="360"/>
      </w:pPr>
      <w:rPr>
        <w:rFonts w:hint="default" w:ascii="Courier New" w:hAnsi="Courier New"/>
      </w:rPr>
    </w:lvl>
    <w:lvl w:ilvl="2" w:tplc="3FF890AA">
      <w:start w:val="1"/>
      <w:numFmt w:val="bullet"/>
      <w:lvlText w:val=""/>
      <w:lvlJc w:val="left"/>
      <w:pPr>
        <w:ind w:left="2160" w:hanging="360"/>
      </w:pPr>
      <w:rPr>
        <w:rFonts w:hint="default" w:ascii="Wingdings" w:hAnsi="Wingdings"/>
      </w:rPr>
    </w:lvl>
    <w:lvl w:ilvl="3" w:tplc="4DA2CDB0">
      <w:start w:val="1"/>
      <w:numFmt w:val="bullet"/>
      <w:lvlText w:val=""/>
      <w:lvlJc w:val="left"/>
      <w:pPr>
        <w:ind w:left="2880" w:hanging="360"/>
      </w:pPr>
      <w:rPr>
        <w:rFonts w:hint="default" w:ascii="Symbol" w:hAnsi="Symbol"/>
      </w:rPr>
    </w:lvl>
    <w:lvl w:ilvl="4" w:tplc="6D76A908">
      <w:start w:val="1"/>
      <w:numFmt w:val="bullet"/>
      <w:lvlText w:val="o"/>
      <w:lvlJc w:val="left"/>
      <w:pPr>
        <w:ind w:left="3600" w:hanging="360"/>
      </w:pPr>
      <w:rPr>
        <w:rFonts w:hint="default" w:ascii="Courier New" w:hAnsi="Courier New"/>
      </w:rPr>
    </w:lvl>
    <w:lvl w:ilvl="5" w:tplc="1244FBA0">
      <w:start w:val="1"/>
      <w:numFmt w:val="bullet"/>
      <w:lvlText w:val=""/>
      <w:lvlJc w:val="left"/>
      <w:pPr>
        <w:ind w:left="4320" w:hanging="360"/>
      </w:pPr>
      <w:rPr>
        <w:rFonts w:hint="default" w:ascii="Wingdings" w:hAnsi="Wingdings"/>
      </w:rPr>
    </w:lvl>
    <w:lvl w:ilvl="6" w:tplc="E36C59CC">
      <w:start w:val="1"/>
      <w:numFmt w:val="bullet"/>
      <w:lvlText w:val=""/>
      <w:lvlJc w:val="left"/>
      <w:pPr>
        <w:ind w:left="5040" w:hanging="360"/>
      </w:pPr>
      <w:rPr>
        <w:rFonts w:hint="default" w:ascii="Symbol" w:hAnsi="Symbol"/>
      </w:rPr>
    </w:lvl>
    <w:lvl w:ilvl="7" w:tplc="84BA3200">
      <w:start w:val="1"/>
      <w:numFmt w:val="bullet"/>
      <w:lvlText w:val="o"/>
      <w:lvlJc w:val="left"/>
      <w:pPr>
        <w:ind w:left="5760" w:hanging="360"/>
      </w:pPr>
      <w:rPr>
        <w:rFonts w:hint="default" w:ascii="Courier New" w:hAnsi="Courier New"/>
      </w:rPr>
    </w:lvl>
    <w:lvl w:ilvl="8" w:tplc="9AFE77AE">
      <w:start w:val="1"/>
      <w:numFmt w:val="bullet"/>
      <w:lvlText w:val=""/>
      <w:lvlJc w:val="left"/>
      <w:pPr>
        <w:ind w:left="6480" w:hanging="360"/>
      </w:pPr>
      <w:rPr>
        <w:rFonts w:hint="default" w:ascii="Wingdings" w:hAnsi="Wingdings"/>
      </w:rPr>
    </w:lvl>
  </w:abstractNum>
  <w:abstractNum w:abstractNumId="26" w15:restartNumberingAfterBreak="0">
    <w:nsid w:val="6A214B08"/>
    <w:multiLevelType w:val="hybridMultilevel"/>
    <w:tmpl w:val="4D16ADF6"/>
    <w:lvl w:ilvl="0" w:tplc="0410000B">
      <w:start w:val="1"/>
      <w:numFmt w:val="bullet"/>
      <w:lvlText w:val=""/>
      <w:lvlJc w:val="left"/>
      <w:pPr>
        <w:ind w:left="720" w:hanging="360"/>
      </w:pPr>
      <w:rPr>
        <w:rFonts w:hint="default" w:ascii="Wingdings" w:hAnsi="Wingdings"/>
      </w:rPr>
    </w:lvl>
    <w:lvl w:ilvl="1" w:tplc="04100005">
      <w:start w:val="1"/>
      <w:numFmt w:val="bullet"/>
      <w:lvlText w:val=""/>
      <w:lvlJc w:val="left"/>
      <w:pPr>
        <w:ind w:left="1440" w:hanging="360"/>
      </w:pPr>
      <w:rPr>
        <w:rFonts w:hint="default" w:ascii="Wingdings" w:hAnsi="Wingdings"/>
      </w:rPr>
    </w:lvl>
    <w:lvl w:ilvl="2" w:tplc="04100005">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27" w15:restartNumberingAfterBreak="0">
    <w:nsid w:val="72E33A99"/>
    <w:multiLevelType w:val="multilevel"/>
    <w:tmpl w:val="DF44AF6C"/>
    <w:lvl w:ilvl="0">
      <w:start w:val="3"/>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28" w15:restartNumberingAfterBreak="0">
    <w:nsid w:val="7CDC4B2E"/>
    <w:multiLevelType w:val="hybridMultilevel"/>
    <w:tmpl w:val="CF7EB896"/>
    <w:lvl w:ilvl="0" w:tplc="04100003">
      <w:start w:val="1"/>
      <w:numFmt w:val="bullet"/>
      <w:lvlText w:val="o"/>
      <w:lvlJc w:val="left"/>
      <w:pPr>
        <w:ind w:left="1080" w:hanging="360"/>
      </w:pPr>
      <w:rPr>
        <w:rFonts w:hint="default" w:ascii="Courier New" w:hAnsi="Courier New" w:cs="Courier New"/>
      </w:rPr>
    </w:lvl>
    <w:lvl w:ilvl="1" w:tplc="04100003" w:tentative="1">
      <w:start w:val="1"/>
      <w:numFmt w:val="bullet"/>
      <w:lvlText w:val="o"/>
      <w:lvlJc w:val="left"/>
      <w:pPr>
        <w:ind w:left="1800" w:hanging="360"/>
      </w:pPr>
      <w:rPr>
        <w:rFonts w:hint="default" w:ascii="Courier New" w:hAnsi="Courier New" w:cs="Courier New"/>
      </w:rPr>
    </w:lvl>
    <w:lvl w:ilvl="2" w:tplc="04100005" w:tentative="1">
      <w:start w:val="1"/>
      <w:numFmt w:val="bullet"/>
      <w:lvlText w:val=""/>
      <w:lvlJc w:val="left"/>
      <w:pPr>
        <w:ind w:left="2520" w:hanging="360"/>
      </w:pPr>
      <w:rPr>
        <w:rFonts w:hint="default" w:ascii="Wingdings" w:hAnsi="Wingdings"/>
      </w:rPr>
    </w:lvl>
    <w:lvl w:ilvl="3" w:tplc="04100001" w:tentative="1">
      <w:start w:val="1"/>
      <w:numFmt w:val="bullet"/>
      <w:lvlText w:val=""/>
      <w:lvlJc w:val="left"/>
      <w:pPr>
        <w:ind w:left="3240" w:hanging="360"/>
      </w:pPr>
      <w:rPr>
        <w:rFonts w:hint="default" w:ascii="Symbol" w:hAnsi="Symbol"/>
      </w:rPr>
    </w:lvl>
    <w:lvl w:ilvl="4" w:tplc="04100003" w:tentative="1">
      <w:start w:val="1"/>
      <w:numFmt w:val="bullet"/>
      <w:lvlText w:val="o"/>
      <w:lvlJc w:val="left"/>
      <w:pPr>
        <w:ind w:left="3960" w:hanging="360"/>
      </w:pPr>
      <w:rPr>
        <w:rFonts w:hint="default" w:ascii="Courier New" w:hAnsi="Courier New" w:cs="Courier New"/>
      </w:rPr>
    </w:lvl>
    <w:lvl w:ilvl="5" w:tplc="04100005" w:tentative="1">
      <w:start w:val="1"/>
      <w:numFmt w:val="bullet"/>
      <w:lvlText w:val=""/>
      <w:lvlJc w:val="left"/>
      <w:pPr>
        <w:ind w:left="4680" w:hanging="360"/>
      </w:pPr>
      <w:rPr>
        <w:rFonts w:hint="default" w:ascii="Wingdings" w:hAnsi="Wingdings"/>
      </w:rPr>
    </w:lvl>
    <w:lvl w:ilvl="6" w:tplc="04100001" w:tentative="1">
      <w:start w:val="1"/>
      <w:numFmt w:val="bullet"/>
      <w:lvlText w:val=""/>
      <w:lvlJc w:val="left"/>
      <w:pPr>
        <w:ind w:left="5400" w:hanging="360"/>
      </w:pPr>
      <w:rPr>
        <w:rFonts w:hint="default" w:ascii="Symbol" w:hAnsi="Symbol"/>
      </w:rPr>
    </w:lvl>
    <w:lvl w:ilvl="7" w:tplc="04100003" w:tentative="1">
      <w:start w:val="1"/>
      <w:numFmt w:val="bullet"/>
      <w:lvlText w:val="o"/>
      <w:lvlJc w:val="left"/>
      <w:pPr>
        <w:ind w:left="6120" w:hanging="360"/>
      </w:pPr>
      <w:rPr>
        <w:rFonts w:hint="default" w:ascii="Courier New" w:hAnsi="Courier New" w:cs="Courier New"/>
      </w:rPr>
    </w:lvl>
    <w:lvl w:ilvl="8" w:tplc="04100005" w:tentative="1">
      <w:start w:val="1"/>
      <w:numFmt w:val="bullet"/>
      <w:lvlText w:val=""/>
      <w:lvlJc w:val="left"/>
      <w:pPr>
        <w:ind w:left="6840" w:hanging="360"/>
      </w:pPr>
      <w:rPr>
        <w:rFonts w:hint="default" w:ascii="Wingdings" w:hAnsi="Wingdings"/>
      </w:rPr>
    </w:lvl>
  </w:abstractNum>
  <w:abstractNum w:abstractNumId="29" w15:restartNumberingAfterBreak="0">
    <w:nsid w:val="7DB6144E"/>
    <w:multiLevelType w:val="hybridMultilevel"/>
    <w:tmpl w:val="5B36B9D2"/>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30" w15:restartNumberingAfterBreak="0">
    <w:nsid w:val="7FCB5B48"/>
    <w:multiLevelType w:val="hybridMultilevel"/>
    <w:tmpl w:val="5FCCA2F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963199344">
    <w:abstractNumId w:val="25"/>
  </w:num>
  <w:num w:numId="2" w16cid:durableId="272828590">
    <w:abstractNumId w:val="30"/>
  </w:num>
  <w:num w:numId="3" w16cid:durableId="2038502170">
    <w:abstractNumId w:val="15"/>
  </w:num>
  <w:num w:numId="4" w16cid:durableId="1341857373">
    <w:abstractNumId w:val="10"/>
  </w:num>
  <w:num w:numId="5" w16cid:durableId="1051080657">
    <w:abstractNumId w:val="0"/>
  </w:num>
  <w:num w:numId="6" w16cid:durableId="574708906">
    <w:abstractNumId w:val="6"/>
  </w:num>
  <w:num w:numId="7" w16cid:durableId="92744955">
    <w:abstractNumId w:val="28"/>
  </w:num>
  <w:num w:numId="8" w16cid:durableId="2122869629">
    <w:abstractNumId w:val="12"/>
  </w:num>
  <w:num w:numId="9" w16cid:durableId="28802656">
    <w:abstractNumId w:val="19"/>
  </w:num>
  <w:num w:numId="10" w16cid:durableId="1410537914">
    <w:abstractNumId w:val="26"/>
  </w:num>
  <w:num w:numId="11" w16cid:durableId="2039965192">
    <w:abstractNumId w:val="2"/>
  </w:num>
  <w:num w:numId="12" w16cid:durableId="503058856">
    <w:abstractNumId w:val="20"/>
  </w:num>
  <w:num w:numId="13" w16cid:durableId="633174744">
    <w:abstractNumId w:val="9"/>
  </w:num>
  <w:num w:numId="14" w16cid:durableId="2139642891">
    <w:abstractNumId w:val="3"/>
  </w:num>
  <w:num w:numId="15" w16cid:durableId="41946102">
    <w:abstractNumId w:val="7"/>
  </w:num>
  <w:num w:numId="16" w16cid:durableId="1958557167">
    <w:abstractNumId w:val="23"/>
  </w:num>
  <w:num w:numId="17" w16cid:durableId="1105999611">
    <w:abstractNumId w:val="27"/>
  </w:num>
  <w:num w:numId="18" w16cid:durableId="559024758">
    <w:abstractNumId w:val="1"/>
  </w:num>
  <w:num w:numId="19" w16cid:durableId="907770628">
    <w:abstractNumId w:val="22"/>
  </w:num>
  <w:num w:numId="20" w16cid:durableId="1684166328">
    <w:abstractNumId w:val="29"/>
  </w:num>
  <w:num w:numId="21" w16cid:durableId="1712918112">
    <w:abstractNumId w:val="13"/>
  </w:num>
  <w:num w:numId="22" w16cid:durableId="1658654746">
    <w:abstractNumId w:val="11"/>
  </w:num>
  <w:num w:numId="23" w16cid:durableId="39015266">
    <w:abstractNumId w:val="14"/>
  </w:num>
  <w:num w:numId="24" w16cid:durableId="363794823">
    <w:abstractNumId w:val="17"/>
  </w:num>
  <w:num w:numId="25" w16cid:durableId="1430926099">
    <w:abstractNumId w:val="8"/>
  </w:num>
  <w:num w:numId="26" w16cid:durableId="1142038030">
    <w:abstractNumId w:val="5"/>
  </w:num>
  <w:num w:numId="27" w16cid:durableId="553850791">
    <w:abstractNumId w:val="18"/>
  </w:num>
  <w:num w:numId="28" w16cid:durableId="1749382098">
    <w:abstractNumId w:val="24"/>
  </w:num>
  <w:num w:numId="29" w16cid:durableId="24796516">
    <w:abstractNumId w:val="4"/>
  </w:num>
  <w:num w:numId="30" w16cid:durableId="1214653269">
    <w:abstractNumId w:val="21"/>
  </w:num>
  <w:num w:numId="31" w16cid:durableId="1354917605">
    <w:abstractNumId w:val="1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7"/>
  <w:attachedTemplate r:id="rId1"/>
  <w:trackRevisions w:val="false"/>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56F"/>
    <w:rsid w:val="000309F6"/>
    <w:rsid w:val="000358DE"/>
    <w:rsid w:val="00044941"/>
    <w:rsid w:val="00076856"/>
    <w:rsid w:val="00081812"/>
    <w:rsid w:val="00097C80"/>
    <w:rsid w:val="000B53C1"/>
    <w:rsid w:val="001118ED"/>
    <w:rsid w:val="001156FA"/>
    <w:rsid w:val="00151A42"/>
    <w:rsid w:val="00187BA4"/>
    <w:rsid w:val="001E3ADA"/>
    <w:rsid w:val="00200D18"/>
    <w:rsid w:val="002134DF"/>
    <w:rsid w:val="002261A4"/>
    <w:rsid w:val="00277A7E"/>
    <w:rsid w:val="002A6F22"/>
    <w:rsid w:val="002E5EB6"/>
    <w:rsid w:val="002F1EA7"/>
    <w:rsid w:val="00303C6F"/>
    <w:rsid w:val="00316397"/>
    <w:rsid w:val="003169C1"/>
    <w:rsid w:val="00316AAE"/>
    <w:rsid w:val="0032056D"/>
    <w:rsid w:val="00331703"/>
    <w:rsid w:val="003351FE"/>
    <w:rsid w:val="00346990"/>
    <w:rsid w:val="00350F06"/>
    <w:rsid w:val="0035193A"/>
    <w:rsid w:val="003D0475"/>
    <w:rsid w:val="00400A6A"/>
    <w:rsid w:val="00432A3E"/>
    <w:rsid w:val="00467267"/>
    <w:rsid w:val="00481FAD"/>
    <w:rsid w:val="00483FFD"/>
    <w:rsid w:val="004C077C"/>
    <w:rsid w:val="004D1860"/>
    <w:rsid w:val="004F0BBC"/>
    <w:rsid w:val="0051165C"/>
    <w:rsid w:val="005244D5"/>
    <w:rsid w:val="00524988"/>
    <w:rsid w:val="00563FE4"/>
    <w:rsid w:val="005654FA"/>
    <w:rsid w:val="005733DE"/>
    <w:rsid w:val="00575138"/>
    <w:rsid w:val="00575C9D"/>
    <w:rsid w:val="005854E9"/>
    <w:rsid w:val="00590A01"/>
    <w:rsid w:val="005F7DFE"/>
    <w:rsid w:val="00635D86"/>
    <w:rsid w:val="00691DEC"/>
    <w:rsid w:val="006B00DF"/>
    <w:rsid w:val="006F70E7"/>
    <w:rsid w:val="00783197"/>
    <w:rsid w:val="008671C6"/>
    <w:rsid w:val="00874AA1"/>
    <w:rsid w:val="008A2847"/>
    <w:rsid w:val="008D79C1"/>
    <w:rsid w:val="008E4384"/>
    <w:rsid w:val="008F1FD7"/>
    <w:rsid w:val="008F6EAA"/>
    <w:rsid w:val="009368F1"/>
    <w:rsid w:val="009956EE"/>
    <w:rsid w:val="00996644"/>
    <w:rsid w:val="009B25FF"/>
    <w:rsid w:val="00A07D2D"/>
    <w:rsid w:val="00A21B38"/>
    <w:rsid w:val="00A46E64"/>
    <w:rsid w:val="00A9019A"/>
    <w:rsid w:val="00AD6EA6"/>
    <w:rsid w:val="00B223F6"/>
    <w:rsid w:val="00B614D0"/>
    <w:rsid w:val="00BE5297"/>
    <w:rsid w:val="00C0058A"/>
    <w:rsid w:val="00CD26AA"/>
    <w:rsid w:val="00CD6A30"/>
    <w:rsid w:val="00D74868"/>
    <w:rsid w:val="00D76E32"/>
    <w:rsid w:val="00DA70FB"/>
    <w:rsid w:val="00DF4868"/>
    <w:rsid w:val="00E2020C"/>
    <w:rsid w:val="00E4012A"/>
    <w:rsid w:val="00E77083"/>
    <w:rsid w:val="00EA60C1"/>
    <w:rsid w:val="00EE5F87"/>
    <w:rsid w:val="00F00006"/>
    <w:rsid w:val="00F1293D"/>
    <w:rsid w:val="00F22F98"/>
    <w:rsid w:val="00F30221"/>
    <w:rsid w:val="00F739B8"/>
    <w:rsid w:val="00F8056F"/>
    <w:rsid w:val="00FA6F20"/>
    <w:rsid w:val="02B9C58D"/>
    <w:rsid w:val="0A5678A7"/>
    <w:rsid w:val="0F8B294C"/>
    <w:rsid w:val="17D809BF"/>
    <w:rsid w:val="186584A5"/>
    <w:rsid w:val="18F0A173"/>
    <w:rsid w:val="1D35B288"/>
    <w:rsid w:val="1EBB0B68"/>
    <w:rsid w:val="23B024D2"/>
    <w:rsid w:val="26187C20"/>
    <w:rsid w:val="262C1734"/>
    <w:rsid w:val="29501CE2"/>
    <w:rsid w:val="40B01CC6"/>
    <w:rsid w:val="42FBE81B"/>
    <w:rsid w:val="4639AF00"/>
    <w:rsid w:val="4B0D2023"/>
    <w:rsid w:val="4BDECB11"/>
    <w:rsid w:val="4CA8F084"/>
    <w:rsid w:val="4E44C0E5"/>
    <w:rsid w:val="53183208"/>
    <w:rsid w:val="57F390B1"/>
    <w:rsid w:val="64D213B9"/>
    <w:rsid w:val="6E9854B5"/>
    <w:rsid w:val="728B3157"/>
    <w:rsid w:val="72C5B740"/>
    <w:rsid w:val="775EA27A"/>
    <w:rsid w:val="791E910B"/>
    <w:rsid w:val="7BDE718D"/>
    <w:rsid w:val="7D4D5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B833F"/>
  <w15:chartTrackingRefBased/>
  <w15:docId w15:val="{DF47EF19-5EBE-479C-8F00-8DF2BBFD470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rsid w:val="00874AA1"/>
  </w:style>
  <w:style w:type="paragraph" w:styleId="Titolo1">
    <w:name w:val="heading 1"/>
    <w:basedOn w:val="Normale"/>
    <w:link w:val="Titolo1Carattere"/>
    <w:uiPriority w:val="9"/>
    <w:qFormat/>
    <w:rsid w:val="00874AA1"/>
    <w:pPr>
      <w:keepNext/>
      <w:keepLines/>
      <w:contextualSpacing/>
      <w:outlineLvl w:val="0"/>
    </w:pPr>
    <w:rPr>
      <w:rFonts w:asciiTheme="majorHAnsi" w:hAnsiTheme="majorHAnsi" w:eastAsiaTheme="majorEastAsia" w:cstheme="majorBidi"/>
      <w:b/>
      <w:sz w:val="28"/>
      <w:szCs w:val="32"/>
    </w:rPr>
  </w:style>
  <w:style w:type="paragraph" w:styleId="Titolo2">
    <w:name w:val="heading 2"/>
    <w:basedOn w:val="Normale"/>
    <w:link w:val="Titolo2Carattere"/>
    <w:uiPriority w:val="9"/>
    <w:unhideWhenUsed/>
    <w:qFormat/>
    <w:rsid w:val="00874AA1"/>
    <w:pPr>
      <w:contextualSpacing/>
      <w:outlineLvl w:val="1"/>
    </w:pPr>
    <w:rPr>
      <w:rFonts w:eastAsiaTheme="majorEastAsia" w:cstheme="majorBidi"/>
      <w:b/>
      <w:sz w:val="26"/>
      <w:szCs w:val="26"/>
    </w:rPr>
  </w:style>
  <w:style w:type="paragraph" w:styleId="Titolo3">
    <w:name w:val="heading 3"/>
    <w:basedOn w:val="Normale"/>
    <w:link w:val="Titolo3Carattere"/>
    <w:uiPriority w:val="9"/>
    <w:unhideWhenUsed/>
    <w:qFormat/>
    <w:rsid w:val="00874AA1"/>
    <w:pPr>
      <w:contextualSpacing/>
      <w:outlineLvl w:val="2"/>
    </w:pPr>
    <w:rPr>
      <w:rFonts w:eastAsiaTheme="majorEastAsia" w:cstheme="majorBidi"/>
      <w:b/>
      <w:i/>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Puntoelenco">
    <w:name w:val="List Bullet"/>
    <w:basedOn w:val="Normale"/>
    <w:uiPriority w:val="11"/>
    <w:rsid w:val="00874AA1"/>
    <w:pPr>
      <w:contextualSpacing/>
    </w:pPr>
    <w:rPr>
      <w:sz w:val="22"/>
    </w:rPr>
  </w:style>
  <w:style w:type="paragraph" w:styleId="Titolo">
    <w:name w:val="Title"/>
    <w:basedOn w:val="Normale"/>
    <w:next w:val="Normale"/>
    <w:link w:val="TitoloCarattere"/>
    <w:uiPriority w:val="1"/>
    <w:qFormat/>
    <w:rsid w:val="00874AA1"/>
    <w:pPr>
      <w:spacing w:after="600" w:line="360" w:lineRule="auto"/>
      <w:contextualSpacing/>
      <w:jc w:val="center"/>
    </w:pPr>
    <w:rPr>
      <w:rFonts w:asciiTheme="majorHAnsi" w:hAnsiTheme="majorHAnsi" w:eastAsiaTheme="majorEastAsia" w:cstheme="majorBidi"/>
      <w:b/>
      <w:kern w:val="28"/>
      <w:sz w:val="28"/>
      <w:szCs w:val="56"/>
    </w:rPr>
  </w:style>
  <w:style w:type="character" w:styleId="TitoloCarattere" w:customStyle="1">
    <w:name w:val="Titolo Carattere"/>
    <w:basedOn w:val="Carpredefinitoparagrafo"/>
    <w:link w:val="Titolo"/>
    <w:uiPriority w:val="1"/>
    <w:rsid w:val="00874AA1"/>
    <w:rPr>
      <w:rFonts w:asciiTheme="majorHAnsi" w:hAnsiTheme="majorHAnsi" w:eastAsiaTheme="majorEastAsia" w:cstheme="majorBidi"/>
      <w:b/>
      <w:kern w:val="28"/>
      <w:sz w:val="28"/>
      <w:szCs w:val="56"/>
    </w:rPr>
  </w:style>
  <w:style w:type="character" w:styleId="Titolo1Carattere" w:customStyle="1">
    <w:name w:val="Titolo 1 Carattere"/>
    <w:basedOn w:val="Carpredefinitoparagrafo"/>
    <w:link w:val="Titolo1"/>
    <w:uiPriority w:val="9"/>
    <w:rsid w:val="00874AA1"/>
    <w:rPr>
      <w:rFonts w:asciiTheme="majorHAnsi" w:hAnsiTheme="majorHAnsi" w:eastAsiaTheme="majorEastAsia" w:cstheme="majorBidi"/>
      <w:b/>
      <w:sz w:val="28"/>
      <w:szCs w:val="32"/>
    </w:rPr>
  </w:style>
  <w:style w:type="character" w:styleId="Titolo2Carattere" w:customStyle="1">
    <w:name w:val="Titolo 2 Carattere"/>
    <w:basedOn w:val="Carpredefinitoparagrafo"/>
    <w:link w:val="Titolo2"/>
    <w:uiPriority w:val="9"/>
    <w:rsid w:val="00874AA1"/>
    <w:rPr>
      <w:rFonts w:eastAsiaTheme="majorEastAsia" w:cstheme="majorBidi"/>
      <w:b/>
      <w:sz w:val="26"/>
      <w:szCs w:val="26"/>
    </w:rPr>
  </w:style>
  <w:style w:type="character" w:styleId="Titolo3Carattere" w:customStyle="1">
    <w:name w:val="Titolo 3 Carattere"/>
    <w:basedOn w:val="Carpredefinitoparagrafo"/>
    <w:link w:val="Titolo3"/>
    <w:uiPriority w:val="9"/>
    <w:rsid w:val="00874AA1"/>
    <w:rPr>
      <w:rFonts w:eastAsiaTheme="majorEastAsia" w:cstheme="majorBidi"/>
      <w:b/>
      <w:i/>
      <w:sz w:val="24"/>
      <w:szCs w:val="24"/>
    </w:rPr>
  </w:style>
  <w:style w:type="paragraph" w:styleId="Intestazione">
    <w:name w:val="header"/>
    <w:basedOn w:val="Normale"/>
    <w:link w:val="IntestazioneCarattere"/>
    <w:uiPriority w:val="99"/>
    <w:unhideWhenUsed/>
    <w:rsid w:val="00874AA1"/>
    <w:pPr>
      <w:tabs>
        <w:tab w:val="center" w:pos="4680"/>
        <w:tab w:val="right" w:pos="9360"/>
      </w:tabs>
      <w:spacing w:after="0" w:line="240" w:lineRule="auto"/>
    </w:pPr>
  </w:style>
  <w:style w:type="character" w:styleId="IntestazioneCarattere" w:customStyle="1">
    <w:name w:val="Intestazione Carattere"/>
    <w:basedOn w:val="Carpredefinitoparagrafo"/>
    <w:link w:val="Intestazione"/>
    <w:uiPriority w:val="99"/>
    <w:rsid w:val="00874AA1"/>
  </w:style>
  <w:style w:type="paragraph" w:styleId="Pidipagina">
    <w:name w:val="footer"/>
    <w:basedOn w:val="Normale"/>
    <w:link w:val="PidipaginaCarattere"/>
    <w:uiPriority w:val="99"/>
    <w:unhideWhenUsed/>
    <w:rsid w:val="00874AA1"/>
    <w:pPr>
      <w:tabs>
        <w:tab w:val="center" w:pos="4680"/>
        <w:tab w:val="right" w:pos="9360"/>
      </w:tabs>
      <w:spacing w:after="0" w:line="240" w:lineRule="auto"/>
    </w:pPr>
  </w:style>
  <w:style w:type="character" w:styleId="PidipaginaCarattere" w:customStyle="1">
    <w:name w:val="Piè di pagina Carattere"/>
    <w:basedOn w:val="Carpredefinitoparagrafo"/>
    <w:link w:val="Pidipagina"/>
    <w:uiPriority w:val="99"/>
    <w:rsid w:val="00874AA1"/>
  </w:style>
  <w:style w:type="character" w:styleId="Testosegnaposto">
    <w:name w:val="Placeholder Text"/>
    <w:basedOn w:val="Carpredefinitoparagrafo"/>
    <w:uiPriority w:val="99"/>
    <w:semiHidden/>
    <w:rsid w:val="00874AA1"/>
    <w:rPr>
      <w:color w:val="808080"/>
    </w:rPr>
  </w:style>
  <w:style w:type="paragraph" w:styleId="Normale-Rientrato" w:customStyle="1">
    <w:name w:val="Normale - Rientrato"/>
    <w:basedOn w:val="Normale"/>
    <w:uiPriority w:val="12"/>
    <w:qFormat/>
    <w:rsid w:val="00874AA1"/>
    <w:pPr>
      <w:ind w:left="720"/>
      <w:contextualSpacing/>
    </w:pPr>
  </w:style>
  <w:style w:type="character" w:styleId="Collegamentoipertestuale">
    <w:name w:val="Hyperlink"/>
    <w:basedOn w:val="Carpredefinitoparagrafo"/>
    <w:uiPriority w:val="99"/>
    <w:unhideWhenUsed/>
    <w:rsid w:val="002E5EB6"/>
    <w:rPr>
      <w:color w:val="0563C1" w:themeColor="hyperlink"/>
      <w:u w:val="single"/>
    </w:rPr>
  </w:style>
  <w:style w:type="character" w:styleId="Menzionenonrisolta">
    <w:name w:val="Unresolved Mention"/>
    <w:basedOn w:val="Carpredefinitoparagrafo"/>
    <w:uiPriority w:val="99"/>
    <w:semiHidden/>
    <w:unhideWhenUsed/>
    <w:rsid w:val="002E5E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mailto:pietroAdmin@gmail.com" TargetMode="Externa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1.png"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nicola.longobardi@gmail.com" TargetMode="Externa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ss\AppData\Roaming\Microsoft\Templates\Educazione%20basata%20su%20progett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CE45CC6EC0235A43A14B67CAA5019F4E" ma:contentTypeVersion="5" ma:contentTypeDescription="Creare un nuovo documento." ma:contentTypeScope="" ma:versionID="4be7f00e25d5c6168d5de082b7fbb928">
  <xsd:schema xmlns:xsd="http://www.w3.org/2001/XMLSchema" xmlns:xs="http://www.w3.org/2001/XMLSchema" xmlns:p="http://schemas.microsoft.com/office/2006/metadata/properties" xmlns:ns3="a8261c7c-56d9-406a-b97f-6020c8a35049" xmlns:ns4="877b9c06-6f51-4a67-af20-134ed997d19a" targetNamespace="http://schemas.microsoft.com/office/2006/metadata/properties" ma:root="true" ma:fieldsID="4339a8304a39406aa884aeac3ca69035" ns3:_="" ns4:_="">
    <xsd:import namespace="a8261c7c-56d9-406a-b97f-6020c8a35049"/>
    <xsd:import namespace="877b9c06-6f51-4a67-af20-134ed997d19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261c7c-56d9-406a-b97f-6020c8a35049"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element name="SharingHintHash" ma:index="10" nillable="true" ma:displayName="Hash suggerimento condivisione"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77b9c06-6f51-4a67-af20-134ed997d19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5A5B0A-4B64-4982-A693-08E8C35FEDEB}">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3DDF78E2-9D8D-4F12-8540-4E77F61A3DA3}">
  <ds:schemaRefs>
    <ds:schemaRef ds:uri="http://schemas.microsoft.com/office/2006/metadata/contentType"/>
    <ds:schemaRef ds:uri="http://schemas.microsoft.com/office/2006/metadata/properties/metaAttributes"/>
    <ds:schemaRef ds:uri="http://www.w3.org/2000/xmlns/"/>
    <ds:schemaRef ds:uri="http://www.w3.org/2001/XMLSchema"/>
    <ds:schemaRef ds:uri="a8261c7c-56d9-406a-b97f-6020c8a35049"/>
    <ds:schemaRef ds:uri="877b9c06-6f51-4a67-af20-134ed997d19a"/>
  </ds:schemaRefs>
</ds:datastoreItem>
</file>

<file path=customXml/itemProps3.xml><?xml version="1.0" encoding="utf-8"?>
<ds:datastoreItem xmlns:ds="http://schemas.openxmlformats.org/officeDocument/2006/customXml" ds:itemID="{BA075BD4-F53C-4E01-9EDE-4652C8A1FE4B}">
  <ds:schemaRefs>
    <ds:schemaRef ds:uri="http://schemas.microsoft.com/office/2006/metadata/properties"/>
    <ds:schemaRef ds:uri="http://www.w3.org/2000/xmlns/"/>
  </ds:schemaRefs>
</ds:datastoreItem>
</file>

<file path=customXml/itemProps4.xml><?xml version="1.0" encoding="utf-8"?>
<ds:datastoreItem xmlns:ds="http://schemas.openxmlformats.org/officeDocument/2006/customXml" ds:itemID="{3D40F5E8-4448-4982-82F4-146B74EB9EB7}">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Educazione%20basata%20su%20progetti.dotx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Alessandro Satta</dc:creator>
  <keywords/>
  <dc:description/>
  <lastModifiedBy>LUCA DI MEGLIO</lastModifiedBy>
  <revision>34</revision>
  <dcterms:created xsi:type="dcterms:W3CDTF">2022-10-14T09:22:00.0000000Z</dcterms:created>
  <dcterms:modified xsi:type="dcterms:W3CDTF">2022-11-09T11:23:19.8965519Z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0x010100CE45CC6EC0235A43A14B67CAA5019F4E</vt:lpwstr>
  </property>
</Properties>
</file>